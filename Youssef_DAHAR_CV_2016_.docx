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E1" w:rsidRPr="00953C91" w:rsidRDefault="002437CC" w:rsidP="009400BC">
      <w:pPr>
        <w:pStyle w:val="En-tte"/>
        <w:tabs>
          <w:tab w:val="clear" w:pos="4536"/>
          <w:tab w:val="clear" w:pos="9072"/>
        </w:tabs>
        <w:rPr>
          <w:rFonts w:ascii="Arial Narrow" w:hAnsi="Arial Narrow"/>
        </w:rPr>
      </w:pPr>
      <w:r w:rsidRPr="00953C91">
        <w:rPr>
          <w:rFonts w:ascii="Arial Narrow" w:hAnsi="Arial Narrow"/>
          <w:noProof/>
          <w:lang w:eastAsia="fr-FR"/>
        </w:rPr>
        <w:t xml:space="preserve">             </w:t>
      </w:r>
      <w:r w:rsidR="00CB22B6" w:rsidRPr="00953C91">
        <w:rPr>
          <w:rFonts w:ascii="Arial Narrow" w:hAnsi="Arial Narrow"/>
          <w:noProof/>
          <w:lang w:eastAsia="fr-FR"/>
        </w:rPr>
        <w:t xml:space="preserve">   </w:t>
      </w:r>
      <w:r w:rsidR="00CB22B6" w:rsidRPr="00953C91">
        <w:rPr>
          <w:rFonts w:ascii="Arial Narrow" w:hAnsi="Arial Narrow"/>
        </w:rPr>
        <w:t xml:space="preserve"> </w:t>
      </w:r>
    </w:p>
    <w:p w:rsidR="00080CE1" w:rsidRPr="00953C91" w:rsidRDefault="00080CE1" w:rsidP="009400BC">
      <w:pPr>
        <w:pStyle w:val="En-tte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720B" w:rsidRPr="000A1C39" w:rsidRDefault="00451D58" w:rsidP="00451D58">
      <w:pPr>
        <w:pStyle w:val="En-tte"/>
        <w:tabs>
          <w:tab w:val="clear" w:pos="4536"/>
          <w:tab w:val="clear" w:pos="9072"/>
        </w:tabs>
        <w:rPr>
          <w:rFonts w:ascii="Arial Narrow" w:hAnsi="Arial Narrow"/>
          <w:sz w:val="240"/>
        </w:rPr>
      </w:pPr>
      <w:r w:rsidRPr="000A1C39">
        <w:rPr>
          <w:noProof/>
          <w:color w:val="A97024"/>
          <w:sz w:val="56"/>
          <w:lang w:eastAsia="fr-FR"/>
        </w:rPr>
        <w:drawing>
          <wp:anchor distT="0" distB="0" distL="114300" distR="114300" simplePos="0" relativeHeight="251658240" behindDoc="0" locked="0" layoutInCell="1" allowOverlap="1" wp14:anchorId="48A53D09" wp14:editId="062356B8">
            <wp:simplePos x="0" y="0"/>
            <wp:positionH relativeFrom="column">
              <wp:posOffset>4612640</wp:posOffset>
            </wp:positionH>
            <wp:positionV relativeFrom="paragraph">
              <wp:posOffset>5080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" name="Image 1" descr="C:\Users\user\AppData\Local\Microsoft\Windows\INetCache\Content.Word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pho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23A" w:rsidRPr="000A1C39">
        <w:rPr>
          <w:color w:val="A97024"/>
          <w:sz w:val="56"/>
        </w:rPr>
        <w:t>Youssef DAHAR</w:t>
      </w:r>
    </w:p>
    <w:p w:rsidR="00451D58" w:rsidRPr="000A1C39" w:rsidRDefault="00451D58" w:rsidP="00451D58">
      <w:pPr>
        <w:spacing w:after="0"/>
        <w:outlineLvl w:val="0"/>
        <w:rPr>
          <w:rFonts w:ascii="Arial Narrow" w:hAnsi="Arial Narrow"/>
          <w:sz w:val="24"/>
          <w:szCs w:val="36"/>
        </w:rPr>
      </w:pPr>
      <w:r w:rsidRPr="000A1C39">
        <w:rPr>
          <w:rFonts w:ascii="Arial Narrow" w:hAnsi="Arial Narrow"/>
          <w:sz w:val="24"/>
          <w:szCs w:val="36"/>
        </w:rPr>
        <w:t>25 ans</w:t>
      </w:r>
      <w:r w:rsidR="000A1C39">
        <w:rPr>
          <w:rFonts w:ascii="Arial Narrow" w:hAnsi="Arial Narrow"/>
          <w:sz w:val="24"/>
          <w:szCs w:val="36"/>
        </w:rPr>
        <w:t xml:space="preserve"> , </w:t>
      </w:r>
      <w:r w:rsidR="000A1C39" w:rsidRPr="000A1C39">
        <w:rPr>
          <w:rFonts w:ascii="Arial Narrow" w:hAnsi="Arial Narrow"/>
          <w:sz w:val="24"/>
          <w:szCs w:val="36"/>
        </w:rPr>
        <w:t>célibataire</w:t>
      </w:r>
    </w:p>
    <w:p w:rsidR="00451D58" w:rsidRPr="000A1C39" w:rsidRDefault="00451D58" w:rsidP="00451D58">
      <w:pPr>
        <w:spacing w:after="0"/>
        <w:outlineLvl w:val="0"/>
        <w:rPr>
          <w:rFonts w:ascii="Arial Narrow" w:hAnsi="Arial Narrow"/>
          <w:sz w:val="24"/>
          <w:szCs w:val="36"/>
        </w:rPr>
      </w:pPr>
      <w:r w:rsidRPr="000A1C39">
        <w:rPr>
          <w:rFonts w:ascii="Arial Narrow" w:hAnsi="Arial Narrow"/>
          <w:sz w:val="24"/>
          <w:szCs w:val="36"/>
        </w:rPr>
        <w:t>Tel : 00 212 6 14 74 71 48</w:t>
      </w:r>
    </w:p>
    <w:p w:rsidR="00451D58" w:rsidRPr="000A1C39" w:rsidRDefault="00451D58" w:rsidP="00451D58">
      <w:pPr>
        <w:rPr>
          <w:rFonts w:ascii="Arial Narrow" w:hAnsi="Arial Narrow"/>
          <w:sz w:val="24"/>
          <w:szCs w:val="36"/>
        </w:rPr>
      </w:pPr>
      <w:r w:rsidRPr="000A1C39">
        <w:rPr>
          <w:rFonts w:ascii="Arial Narrow" w:hAnsi="Arial Narrow"/>
          <w:sz w:val="24"/>
          <w:szCs w:val="36"/>
        </w:rPr>
        <w:t>Email : youssef.dahar@gmail.com</w:t>
      </w:r>
    </w:p>
    <w:p w:rsidR="0038023A" w:rsidRPr="001E4317" w:rsidRDefault="00B76339" w:rsidP="0038023A">
      <w:pPr>
        <w:spacing w:after="0"/>
        <w:outlineLvl w:val="0"/>
        <w:rPr>
          <w:rFonts w:ascii="Calibri" w:hAnsi="Calibri"/>
          <w:color w:val="000000"/>
          <w:sz w:val="36"/>
          <w:szCs w:val="32"/>
        </w:rPr>
      </w:pPr>
      <w:r w:rsidRPr="00B76339">
        <w:rPr>
          <w:rFonts w:ascii="Calibri" w:hAnsi="Calibri"/>
          <w:color w:val="000000"/>
          <w:sz w:val="36"/>
          <w:szCs w:val="32"/>
        </w:rPr>
        <w:t>Ingénieur Concepteur Développeur</w:t>
      </w:r>
      <w:r w:rsidRPr="001E4317">
        <w:rPr>
          <w:rFonts w:ascii="Calibri" w:hAnsi="Calibri"/>
          <w:color w:val="000000"/>
          <w:sz w:val="36"/>
          <w:szCs w:val="32"/>
        </w:rPr>
        <w:t xml:space="preserve"> </w:t>
      </w:r>
      <w:r w:rsidR="0038023A" w:rsidRPr="001E4317">
        <w:rPr>
          <w:rFonts w:ascii="Calibri" w:hAnsi="Calibri"/>
          <w:color w:val="000000"/>
          <w:sz w:val="36"/>
          <w:szCs w:val="32"/>
        </w:rPr>
        <w:t>JAVA/JEE</w:t>
      </w:r>
    </w:p>
    <w:p w:rsidR="0038023A" w:rsidRPr="000A1C39" w:rsidRDefault="0038023A" w:rsidP="0038023A">
      <w:pPr>
        <w:spacing w:after="0"/>
        <w:outlineLvl w:val="0"/>
        <w:rPr>
          <w:rFonts w:ascii="Calibri" w:hAnsi="Calibri"/>
          <w:color w:val="000000"/>
          <w:sz w:val="28"/>
        </w:rPr>
      </w:pPr>
      <w:r w:rsidRPr="000A1C39">
        <w:rPr>
          <w:rFonts w:ascii="Calibri" w:hAnsi="Calibri"/>
          <w:color w:val="000000"/>
          <w:sz w:val="28"/>
        </w:rPr>
        <w:t>Oracle Certifi</w:t>
      </w:r>
      <w:r w:rsidR="00AE2571" w:rsidRPr="000A1C39">
        <w:rPr>
          <w:rFonts w:ascii="Calibri" w:hAnsi="Calibri"/>
          <w:color w:val="000000"/>
          <w:sz w:val="28"/>
        </w:rPr>
        <w:t>e</w:t>
      </w:r>
      <w:r w:rsidRPr="000A1C39">
        <w:rPr>
          <w:rFonts w:ascii="Calibri" w:hAnsi="Calibri"/>
          <w:color w:val="000000"/>
          <w:sz w:val="28"/>
        </w:rPr>
        <w:t>d Professional Java SE 6 Programmer</w:t>
      </w:r>
    </w:p>
    <w:p w:rsidR="00B679B6" w:rsidRDefault="00B679B6" w:rsidP="0038023A">
      <w:pPr>
        <w:spacing w:after="0"/>
        <w:outlineLvl w:val="0"/>
        <w:rPr>
          <w:rFonts w:ascii="Calibri" w:hAnsi="Calibri"/>
          <w:color w:val="000000"/>
          <w:sz w:val="24"/>
        </w:rPr>
      </w:pPr>
    </w:p>
    <w:p w:rsidR="00B91E41" w:rsidRDefault="00B91E41" w:rsidP="0038023A">
      <w:pPr>
        <w:spacing w:after="0"/>
        <w:outlineLvl w:val="0"/>
        <w:rPr>
          <w:rFonts w:ascii="Calibri" w:hAnsi="Calibri"/>
          <w:color w:val="000000"/>
          <w:sz w:val="24"/>
        </w:rPr>
      </w:pPr>
    </w:p>
    <w:p w:rsidR="00B76339" w:rsidRPr="00B76339" w:rsidRDefault="00B76339" w:rsidP="00B76339">
      <w:pPr>
        <w:pStyle w:val="StyleGauche-25cm"/>
        <w:ind w:left="0"/>
        <w:rPr>
          <w:rFonts w:ascii="Arial Narrow" w:hAnsi="Arial Narrow"/>
        </w:rPr>
      </w:pPr>
    </w:p>
    <w:tbl>
      <w:tblPr>
        <w:tblW w:w="11700" w:type="dxa"/>
        <w:tblInd w:w="-1332" w:type="dxa"/>
        <w:tblLook w:val="01E0" w:firstRow="1" w:lastRow="1" w:firstColumn="1" w:lastColumn="1" w:noHBand="0" w:noVBand="0"/>
      </w:tblPr>
      <w:tblGrid>
        <w:gridCol w:w="976"/>
        <w:gridCol w:w="181"/>
        <w:gridCol w:w="1417"/>
        <w:gridCol w:w="1661"/>
        <w:gridCol w:w="607"/>
        <w:gridCol w:w="6804"/>
        <w:gridCol w:w="54"/>
      </w:tblGrid>
      <w:tr w:rsidR="00B76339" w:rsidRPr="00953C91" w:rsidTr="00B91E41">
        <w:trPr>
          <w:gridAfter w:val="1"/>
          <w:wAfter w:w="54" w:type="dxa"/>
          <w:trHeight w:val="397"/>
        </w:trPr>
        <w:tc>
          <w:tcPr>
            <w:tcW w:w="976" w:type="dxa"/>
            <w:tcBorders>
              <w:top w:val="dashSmallGap" w:sz="4" w:space="0" w:color="FFFFFF" w:themeColor="background1"/>
              <w:right w:val="dashSmallGap" w:sz="4" w:space="0" w:color="FFFFFF" w:themeColor="background1"/>
            </w:tcBorders>
            <w:shd w:val="clear" w:color="auto" w:fill="000000"/>
            <w:vAlign w:val="center"/>
          </w:tcPr>
          <w:p w:rsidR="00B76339" w:rsidRPr="00B76339" w:rsidRDefault="00B76339" w:rsidP="00465149">
            <w:pPr>
              <w:pStyle w:val="Titretableau"/>
              <w:ind w:left="252"/>
              <w:jc w:val="center"/>
              <w:rPr>
                <w:rFonts w:ascii="Arial Narrow" w:hAnsi="Arial Narrow"/>
              </w:rPr>
            </w:pPr>
          </w:p>
        </w:tc>
        <w:tc>
          <w:tcPr>
            <w:tcW w:w="3259" w:type="dxa"/>
            <w:gridSpan w:val="3"/>
            <w:tcBorders>
              <w:top w:val="dashSmallGap" w:sz="4" w:space="0" w:color="FFFFFF" w:themeColor="background1"/>
              <w:right w:val="dashSmallGap" w:sz="4" w:space="0" w:color="FFFFFF" w:themeColor="background1"/>
            </w:tcBorders>
          </w:tcPr>
          <w:p w:rsidR="00B76339" w:rsidRPr="00953C91" w:rsidRDefault="00B76339" w:rsidP="00465149">
            <w:pPr>
              <w:pStyle w:val="Puce1"/>
            </w:pPr>
            <w:r w:rsidRPr="00953C91">
              <w:t>Formations</w:t>
            </w:r>
          </w:p>
        </w:tc>
        <w:tc>
          <w:tcPr>
            <w:tcW w:w="7411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B76339" w:rsidRPr="00953C91" w:rsidRDefault="00B76339" w:rsidP="00465149">
            <w:pPr>
              <w:pStyle w:val="Puce1"/>
              <w:numPr>
                <w:ilvl w:val="0"/>
                <w:numId w:val="0"/>
              </w:numPr>
              <w:ind w:left="284"/>
            </w:pPr>
          </w:p>
        </w:tc>
      </w:tr>
      <w:tr w:rsidR="00B76339" w:rsidRPr="00953C91" w:rsidTr="00B91E41">
        <w:trPr>
          <w:gridAfter w:val="1"/>
          <w:wAfter w:w="54" w:type="dxa"/>
        </w:trPr>
        <w:tc>
          <w:tcPr>
            <w:tcW w:w="976" w:type="dxa"/>
          </w:tcPr>
          <w:p w:rsidR="00B76339" w:rsidRPr="00953C91" w:rsidRDefault="00B76339" w:rsidP="00465149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3866" w:type="dxa"/>
            <w:gridSpan w:val="4"/>
          </w:tcPr>
          <w:p w:rsidR="00B76339" w:rsidRPr="00C00FE8" w:rsidRDefault="00B76339" w:rsidP="00465149">
            <w:pPr>
              <w:pStyle w:val="Fonctioninterne"/>
              <w:jc w:val="right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Formation SQLI</w:t>
            </w:r>
          </w:p>
        </w:tc>
        <w:tc>
          <w:tcPr>
            <w:tcW w:w="6804" w:type="dxa"/>
          </w:tcPr>
          <w:p w:rsidR="00B76339" w:rsidRPr="00C00FE8" w:rsidRDefault="00B76339" w:rsidP="00465149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</w:p>
        </w:tc>
      </w:tr>
      <w:tr w:rsidR="00B76339" w:rsidRPr="00953C91" w:rsidTr="00B91E41">
        <w:trPr>
          <w:gridAfter w:val="1"/>
          <w:wAfter w:w="54" w:type="dxa"/>
        </w:trPr>
        <w:tc>
          <w:tcPr>
            <w:tcW w:w="976" w:type="dxa"/>
          </w:tcPr>
          <w:p w:rsidR="00B76339" w:rsidRPr="00953C91" w:rsidRDefault="00B76339" w:rsidP="00465149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3866" w:type="dxa"/>
            <w:gridSpan w:val="4"/>
          </w:tcPr>
          <w:p w:rsidR="00B76339" w:rsidRPr="00953C91" w:rsidRDefault="00B76339" w:rsidP="00B91E41">
            <w:pPr>
              <w:pStyle w:val="Colonnegauche"/>
              <w:rPr>
                <w:rFonts w:ascii="Arial Narrow" w:hAnsi="Arial Narrow"/>
                <w:sz w:val="20"/>
              </w:rPr>
            </w:pPr>
            <w:r w:rsidRPr="00C00FE8">
              <w:rPr>
                <w:rFonts w:ascii="Arial Narrow" w:hAnsi="Arial Narrow"/>
                <w:sz w:val="20"/>
              </w:rPr>
              <w:t xml:space="preserve">Formation 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="00B91E41">
              <w:rPr>
                <w:rFonts w:ascii="Arial Narrow" w:hAnsi="Arial Narrow"/>
                <w:sz w:val="20"/>
              </w:rPr>
              <w:t>Angular</w:t>
            </w:r>
          </w:p>
        </w:tc>
        <w:tc>
          <w:tcPr>
            <w:tcW w:w="6804" w:type="dxa"/>
          </w:tcPr>
          <w:p w:rsidR="00B76339" w:rsidRPr="00953C91" w:rsidRDefault="00B76339" w:rsidP="00B91E41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  <w:r w:rsidRPr="00C00FE8">
              <w:rPr>
                <w:rFonts w:ascii="Arial Narrow" w:hAnsi="Arial Narrow"/>
                <w:sz w:val="20"/>
                <w:lang w:val="fr-FR"/>
              </w:rPr>
              <w:t xml:space="preserve">Formation de </w:t>
            </w:r>
            <w:r w:rsidR="00B91E41">
              <w:rPr>
                <w:rFonts w:ascii="Arial Narrow" w:hAnsi="Arial Narrow"/>
                <w:sz w:val="20"/>
                <w:lang w:val="fr-FR"/>
              </w:rPr>
              <w:t>5</w:t>
            </w:r>
            <w:r w:rsidRPr="00C00FE8">
              <w:rPr>
                <w:rFonts w:ascii="Arial Narrow" w:hAnsi="Arial Narrow"/>
                <w:sz w:val="20"/>
                <w:lang w:val="fr-FR"/>
              </w:rPr>
              <w:t xml:space="preserve"> jours chez Sqli Maroc</w:t>
            </w:r>
          </w:p>
        </w:tc>
      </w:tr>
      <w:tr w:rsidR="00B76339" w:rsidRPr="00953C91" w:rsidTr="00B91E41">
        <w:trPr>
          <w:gridAfter w:val="1"/>
          <w:wAfter w:w="54" w:type="dxa"/>
        </w:trPr>
        <w:tc>
          <w:tcPr>
            <w:tcW w:w="976" w:type="dxa"/>
          </w:tcPr>
          <w:p w:rsidR="00B76339" w:rsidRPr="00953C91" w:rsidRDefault="00B76339" w:rsidP="00465149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3866" w:type="dxa"/>
            <w:gridSpan w:val="4"/>
          </w:tcPr>
          <w:p w:rsidR="00B76339" w:rsidRPr="00C00FE8" w:rsidRDefault="00B76339" w:rsidP="00465149">
            <w:pPr>
              <w:pStyle w:val="Fonctioninterne"/>
              <w:jc w:val="right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Etudes</w:t>
            </w:r>
          </w:p>
        </w:tc>
        <w:tc>
          <w:tcPr>
            <w:tcW w:w="6804" w:type="dxa"/>
          </w:tcPr>
          <w:p w:rsidR="00B76339" w:rsidRPr="00C00FE8" w:rsidRDefault="00B76339" w:rsidP="00465149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</w:p>
        </w:tc>
      </w:tr>
      <w:tr w:rsidR="00B76339" w:rsidRPr="00953C91" w:rsidTr="00B91E41">
        <w:trPr>
          <w:gridAfter w:val="1"/>
          <w:wAfter w:w="54" w:type="dxa"/>
        </w:trPr>
        <w:tc>
          <w:tcPr>
            <w:tcW w:w="976" w:type="dxa"/>
          </w:tcPr>
          <w:p w:rsidR="00B76339" w:rsidRPr="00953C91" w:rsidRDefault="00B76339" w:rsidP="00465149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3866" w:type="dxa"/>
            <w:gridSpan w:val="4"/>
          </w:tcPr>
          <w:p w:rsidR="00B76339" w:rsidRPr="00FE69BD" w:rsidRDefault="00B76339" w:rsidP="00465149">
            <w:pPr>
              <w:pStyle w:val="Colonnegauche"/>
              <w:rPr>
                <w:rFonts w:ascii="Arial Narrow" w:hAnsi="Arial Narrow"/>
                <w:sz w:val="20"/>
              </w:rPr>
            </w:pPr>
            <w:r w:rsidRPr="00E42335">
              <w:rPr>
                <w:rFonts w:ascii="Calibri" w:hAnsi="Calibri"/>
                <w:sz w:val="20"/>
              </w:rPr>
              <w:t>2011-2014</w:t>
            </w:r>
          </w:p>
        </w:tc>
        <w:tc>
          <w:tcPr>
            <w:tcW w:w="6804" w:type="dxa"/>
          </w:tcPr>
          <w:p w:rsidR="00B76339" w:rsidRPr="0038023A" w:rsidRDefault="00B76339" w:rsidP="00465149">
            <w:pPr>
              <w:pStyle w:val="Listecolonnedroite"/>
              <w:rPr>
                <w:rFonts w:ascii="Arial Narrow" w:hAnsi="Arial Narrow"/>
                <w:sz w:val="20"/>
              </w:rPr>
            </w:pPr>
            <w:r w:rsidRPr="00FE69BD">
              <w:rPr>
                <w:rFonts w:ascii="Arial Narrow" w:hAnsi="Arial Narrow"/>
                <w:sz w:val="20"/>
              </w:rPr>
              <w:t xml:space="preserve"> </w:t>
            </w:r>
            <w:r w:rsidRPr="0038023A">
              <w:rPr>
                <w:rFonts w:ascii="Calibri" w:hAnsi="Calibri"/>
                <w:b/>
                <w:sz w:val="20"/>
                <w:szCs w:val="20"/>
              </w:rPr>
              <w:t xml:space="preserve">Ingénieur </w:t>
            </w:r>
            <w:r w:rsidR="00B91E41">
              <w:rPr>
                <w:rFonts w:ascii="Calibri" w:hAnsi="Calibri"/>
                <w:b/>
                <w:sz w:val="20"/>
                <w:szCs w:val="20"/>
              </w:rPr>
              <w:t xml:space="preserve">d’état </w:t>
            </w:r>
            <w:r w:rsidRPr="0038023A">
              <w:rPr>
                <w:rFonts w:ascii="Calibri" w:hAnsi="Calibri"/>
                <w:b/>
                <w:sz w:val="20"/>
                <w:szCs w:val="20"/>
              </w:rPr>
              <w:t xml:space="preserve">Génie Informatique. </w:t>
            </w:r>
            <w:r w:rsidRPr="0038023A">
              <w:rPr>
                <w:rFonts w:ascii="Calibri" w:hAnsi="Calibri"/>
                <w:b/>
                <w:bCs/>
                <w:sz w:val="20"/>
              </w:rPr>
              <w:t>Option : Système d’information.</w:t>
            </w:r>
          </w:p>
          <w:p w:rsidR="00B76339" w:rsidRPr="00FE69BD" w:rsidRDefault="00B76339" w:rsidP="00465149">
            <w:pPr>
              <w:pStyle w:val="Listecolonnedroite"/>
              <w:numPr>
                <w:ilvl w:val="0"/>
                <w:numId w:val="0"/>
              </w:numPr>
              <w:ind w:left="284"/>
              <w:rPr>
                <w:rFonts w:ascii="Arial Narrow" w:hAnsi="Arial Narrow"/>
                <w:sz w:val="20"/>
              </w:rPr>
            </w:pPr>
            <w:r w:rsidRPr="00E42335">
              <w:rPr>
                <w:rFonts w:ascii="Calibri" w:hAnsi="Calibri"/>
                <w:sz w:val="20"/>
              </w:rPr>
              <w:t>(Ecole Nationale des Sciences Appliquées Tétouan)</w:t>
            </w:r>
          </w:p>
        </w:tc>
      </w:tr>
      <w:tr w:rsidR="00B76339" w:rsidRPr="00953C91" w:rsidTr="00B91E41">
        <w:trPr>
          <w:gridAfter w:val="1"/>
          <w:wAfter w:w="54" w:type="dxa"/>
        </w:trPr>
        <w:tc>
          <w:tcPr>
            <w:tcW w:w="976" w:type="dxa"/>
          </w:tcPr>
          <w:p w:rsidR="00B76339" w:rsidRPr="00953C91" w:rsidRDefault="00B76339" w:rsidP="00465149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3866" w:type="dxa"/>
            <w:gridSpan w:val="4"/>
          </w:tcPr>
          <w:p w:rsidR="00B76339" w:rsidRPr="00FE69BD" w:rsidRDefault="00B76339" w:rsidP="00465149">
            <w:pPr>
              <w:pStyle w:val="Colonnegauche"/>
              <w:rPr>
                <w:rFonts w:ascii="Arial Narrow" w:hAnsi="Arial Narrow"/>
              </w:rPr>
            </w:pPr>
            <w:r w:rsidRPr="00E42335">
              <w:rPr>
                <w:rFonts w:ascii="Calibri" w:hAnsi="Calibri"/>
                <w:sz w:val="20"/>
              </w:rPr>
              <w:t>2009-2011</w:t>
            </w:r>
          </w:p>
        </w:tc>
        <w:tc>
          <w:tcPr>
            <w:tcW w:w="6804" w:type="dxa"/>
          </w:tcPr>
          <w:p w:rsidR="00B76339" w:rsidRPr="0038023A" w:rsidRDefault="00B76339" w:rsidP="00465149">
            <w:pPr>
              <w:pStyle w:val="Listecolonnedroite"/>
              <w:rPr>
                <w:rFonts w:ascii="Arial Narrow" w:hAnsi="Arial Narrow"/>
                <w:sz w:val="20"/>
              </w:rPr>
            </w:pPr>
            <w:r w:rsidRPr="00E42335">
              <w:rPr>
                <w:rFonts w:ascii="Calibri" w:hAnsi="Calibri"/>
                <w:b/>
                <w:bCs/>
                <w:sz w:val="20"/>
              </w:rPr>
              <w:t>Diplôme d’études universitaires scientifiques et techniques (DEUST).</w:t>
            </w:r>
            <w:r>
              <w:rPr>
                <w:rFonts w:ascii="Calibri" w:hAnsi="Calibri"/>
                <w:b/>
                <w:bCs/>
                <w:sz w:val="20"/>
              </w:rPr>
              <w:t xml:space="preserve">             </w:t>
            </w:r>
          </w:p>
          <w:p w:rsidR="00B76339" w:rsidRPr="0038023A" w:rsidRDefault="00B76339" w:rsidP="00465149">
            <w:pPr>
              <w:pStyle w:val="Listecolonnedroite"/>
              <w:numPr>
                <w:ilvl w:val="0"/>
                <w:numId w:val="0"/>
              </w:numPr>
              <w:ind w:left="284"/>
              <w:rPr>
                <w:rFonts w:ascii="Arial Narrow" w:hAnsi="Arial Narrow"/>
                <w:sz w:val="20"/>
              </w:rPr>
            </w:pPr>
            <w:r w:rsidRPr="00E42335">
              <w:rPr>
                <w:rFonts w:ascii="Calibri" w:hAnsi="Calibri"/>
                <w:b/>
                <w:bCs/>
                <w:sz w:val="20"/>
              </w:rPr>
              <w:t>Filière : Mathématiqu</w:t>
            </w:r>
            <w:r>
              <w:rPr>
                <w:rFonts w:ascii="Calibri" w:hAnsi="Calibri"/>
                <w:b/>
                <w:bCs/>
                <w:sz w:val="20"/>
              </w:rPr>
              <w:t>es Informatique Physiques (MIP)</w:t>
            </w:r>
            <w:r w:rsidRPr="00E42335">
              <w:rPr>
                <w:rFonts w:ascii="Calibri" w:hAnsi="Calibri"/>
                <w:b/>
                <w:bCs/>
                <w:sz w:val="20"/>
              </w:rPr>
              <w:t xml:space="preserve">.   </w:t>
            </w:r>
            <w:r>
              <w:rPr>
                <w:rFonts w:ascii="Calibri" w:hAnsi="Calibri"/>
                <w:b/>
                <w:bCs/>
                <w:sz w:val="20"/>
              </w:rPr>
              <w:t xml:space="preserve">                                              </w:t>
            </w:r>
            <w:r w:rsidRPr="00E42335">
              <w:rPr>
                <w:rFonts w:ascii="Calibri" w:hAnsi="Calibri"/>
                <w:b/>
                <w:bCs/>
                <w:sz w:val="20"/>
              </w:rPr>
              <w:t xml:space="preserve"> </w:t>
            </w:r>
          </w:p>
          <w:p w:rsidR="00B76339" w:rsidRDefault="00B76339" w:rsidP="00465149">
            <w:pPr>
              <w:pStyle w:val="Listecolonnedroite"/>
              <w:numPr>
                <w:ilvl w:val="0"/>
                <w:numId w:val="0"/>
              </w:numPr>
              <w:ind w:left="284"/>
              <w:rPr>
                <w:rFonts w:ascii="Calibri" w:hAnsi="Calibri"/>
                <w:sz w:val="20"/>
              </w:rPr>
            </w:pPr>
            <w:r w:rsidRPr="00E42335">
              <w:rPr>
                <w:rFonts w:ascii="Calibri" w:hAnsi="Calibri"/>
                <w:b/>
                <w:bCs/>
                <w:sz w:val="20"/>
              </w:rPr>
              <w:t xml:space="preserve"> </w:t>
            </w:r>
            <w:r w:rsidRPr="00E42335">
              <w:rPr>
                <w:rFonts w:ascii="Calibri" w:hAnsi="Calibri"/>
                <w:sz w:val="20"/>
              </w:rPr>
              <w:t>(Faculté des sciences techniques Settat Université Hassan 1er)</w:t>
            </w:r>
          </w:p>
          <w:p w:rsidR="00B91E41" w:rsidRDefault="00B91E41" w:rsidP="00465149">
            <w:pPr>
              <w:pStyle w:val="Listecolonnedroite"/>
              <w:numPr>
                <w:ilvl w:val="0"/>
                <w:numId w:val="0"/>
              </w:numPr>
              <w:ind w:left="284"/>
              <w:rPr>
                <w:rFonts w:ascii="Calibri" w:hAnsi="Calibri"/>
                <w:sz w:val="20"/>
              </w:rPr>
            </w:pPr>
          </w:p>
          <w:p w:rsidR="00B91E41" w:rsidRPr="00FE69BD" w:rsidRDefault="00B91E41" w:rsidP="00465149">
            <w:pPr>
              <w:pStyle w:val="Listecolonnedroite"/>
              <w:numPr>
                <w:ilvl w:val="0"/>
                <w:numId w:val="0"/>
              </w:numPr>
              <w:ind w:left="284"/>
              <w:rPr>
                <w:rFonts w:ascii="Arial Narrow" w:hAnsi="Arial Narrow"/>
                <w:sz w:val="20"/>
              </w:rPr>
            </w:pPr>
          </w:p>
        </w:tc>
      </w:tr>
      <w:tr w:rsidR="003B3BBF" w:rsidRPr="00953C91" w:rsidTr="00B91E41">
        <w:tc>
          <w:tcPr>
            <w:tcW w:w="1157" w:type="dxa"/>
            <w:gridSpan w:val="2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3B3BBF" w:rsidRDefault="003B3BBF" w:rsidP="00B91E41">
            <w:pPr>
              <w:spacing w:after="0"/>
              <w:rPr>
                <w:rFonts w:ascii="Arial Narrow" w:hAnsi="Arial Narrow"/>
              </w:rPr>
            </w:pPr>
          </w:p>
          <w:p w:rsidR="00B91E41" w:rsidRPr="00953C91" w:rsidRDefault="00B91E41" w:rsidP="00B91E41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0543" w:type="dxa"/>
            <w:gridSpan w:val="5"/>
            <w:vAlign w:val="center"/>
          </w:tcPr>
          <w:p w:rsidR="003B3BBF" w:rsidRPr="00BC5C60" w:rsidRDefault="00B76339" w:rsidP="00BC5C60">
            <w:pPr>
              <w:pStyle w:val="Puce1"/>
            </w:pPr>
            <w:r w:rsidRPr="00E42335">
              <w:rPr>
                <w:rFonts w:ascii="Calibri" w:hAnsi="Calibri"/>
              </w:rPr>
              <w:t>Domaines de Compétences</w:t>
            </w:r>
          </w:p>
        </w:tc>
      </w:tr>
      <w:tr w:rsidR="0038023A" w:rsidRPr="00451D58" w:rsidTr="00B91E41">
        <w:tc>
          <w:tcPr>
            <w:tcW w:w="2574" w:type="dxa"/>
            <w:gridSpan w:val="3"/>
          </w:tcPr>
          <w:p w:rsidR="0038023A" w:rsidRPr="00B76339" w:rsidRDefault="0038023A" w:rsidP="00121F0F">
            <w:pPr>
              <w:pStyle w:val="Colonnegauche"/>
              <w:rPr>
                <w:rFonts w:ascii="Calibri" w:hAnsi="Calibri"/>
                <w:sz w:val="20"/>
              </w:rPr>
            </w:pPr>
          </w:p>
          <w:p w:rsidR="0038023A" w:rsidRPr="00B76339" w:rsidRDefault="0038023A" w:rsidP="00121F0F">
            <w:pPr>
              <w:pStyle w:val="Colonnegauche"/>
              <w:rPr>
                <w:rFonts w:ascii="Calibri" w:hAnsi="Calibri"/>
                <w:sz w:val="20"/>
              </w:rPr>
            </w:pPr>
            <w:r w:rsidRPr="00E42335">
              <w:rPr>
                <w:rFonts w:ascii="Calibri" w:hAnsi="Calibri"/>
                <w:sz w:val="20"/>
              </w:rPr>
              <w:t>Java / J2EE</w:t>
            </w:r>
          </w:p>
        </w:tc>
        <w:tc>
          <w:tcPr>
            <w:tcW w:w="9126" w:type="dxa"/>
            <w:gridSpan w:val="4"/>
          </w:tcPr>
          <w:p w:rsidR="0038023A" w:rsidRPr="00B76339" w:rsidRDefault="0038023A" w:rsidP="00465149">
            <w:pPr>
              <w:pStyle w:val="Colonnedroite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8023A" w:rsidRPr="00B76339" w:rsidRDefault="0038023A" w:rsidP="00465149">
            <w:pPr>
              <w:pStyle w:val="Colonnedroite"/>
              <w:rPr>
                <w:rFonts w:ascii="Calibri" w:hAnsi="Calibri"/>
                <w:sz w:val="20"/>
                <w:szCs w:val="20"/>
                <w:lang w:val="en-US"/>
              </w:rPr>
            </w:pPr>
            <w:r w:rsidRPr="00B76339">
              <w:rPr>
                <w:rFonts w:ascii="Calibri" w:hAnsi="Calibri"/>
                <w:color w:val="000000"/>
                <w:sz w:val="20"/>
                <w:szCs w:val="20"/>
              </w:rPr>
              <w:t>JSP ,Servlets , EJB , JSF , Spring ( MVC , Aop , Seurity , batch , Boot , Data) ,  Primefaces , Hibernate ,JPA , Liferay</w:t>
            </w:r>
            <w:r w:rsidRPr="00B76339">
              <w:rPr>
                <w:rFonts w:ascii="Calibri" w:hAnsi="Calibri"/>
                <w:sz w:val="20"/>
                <w:szCs w:val="20"/>
                <w:lang w:val="en-US"/>
              </w:rPr>
              <w:t xml:space="preserve"> Eclipse link.</w:t>
            </w:r>
          </w:p>
        </w:tc>
      </w:tr>
      <w:tr w:rsidR="0038023A" w:rsidRPr="00451D58" w:rsidTr="00B91E41">
        <w:tc>
          <w:tcPr>
            <w:tcW w:w="2574" w:type="dxa"/>
            <w:gridSpan w:val="3"/>
          </w:tcPr>
          <w:p w:rsidR="0038023A" w:rsidRPr="00B76339" w:rsidRDefault="0038023A" w:rsidP="00121F0F">
            <w:pPr>
              <w:pStyle w:val="Colonnegauche"/>
              <w:rPr>
                <w:rFonts w:ascii="Calibri" w:hAnsi="Calibri"/>
                <w:sz w:val="20"/>
              </w:rPr>
            </w:pPr>
            <w:r w:rsidRPr="00B76339">
              <w:rPr>
                <w:rFonts w:ascii="Calibri" w:hAnsi="Calibri"/>
                <w:sz w:val="20"/>
              </w:rPr>
              <w:t>Langages de</w:t>
            </w:r>
            <w:r w:rsidRPr="00B76339">
              <w:rPr>
                <w:rFonts w:ascii="Calibri" w:hAnsi="Calibri"/>
                <w:sz w:val="20"/>
              </w:rPr>
              <w:br/>
              <w:t>Programmation</w:t>
            </w:r>
          </w:p>
        </w:tc>
        <w:tc>
          <w:tcPr>
            <w:tcW w:w="9126" w:type="dxa"/>
            <w:gridSpan w:val="4"/>
          </w:tcPr>
          <w:p w:rsidR="0038023A" w:rsidRPr="00B76339" w:rsidRDefault="00B76339" w:rsidP="003F1FF9">
            <w:pPr>
              <w:pStyle w:val="Colonnedroite"/>
              <w:rPr>
                <w:rFonts w:ascii="Calibri" w:hAnsi="Calibri"/>
                <w:sz w:val="20"/>
                <w:szCs w:val="20"/>
                <w:lang w:val="en-US"/>
              </w:rPr>
            </w:pPr>
            <w:r w:rsidRPr="00B76339">
              <w:rPr>
                <w:rFonts w:ascii="Calibri" w:hAnsi="Calibri"/>
                <w:color w:val="000000"/>
                <w:sz w:val="20"/>
                <w:szCs w:val="20"/>
              </w:rPr>
              <w:t>Java/J2EE ,C ,C++ ,PHP , C#(.NET) , VB , Shell UNIX , SQL, PL/SQL</w:t>
            </w:r>
          </w:p>
        </w:tc>
      </w:tr>
      <w:tr w:rsidR="0038023A" w:rsidRPr="00451D58" w:rsidTr="00B91E41">
        <w:tc>
          <w:tcPr>
            <w:tcW w:w="2574" w:type="dxa"/>
            <w:gridSpan w:val="3"/>
          </w:tcPr>
          <w:p w:rsidR="0038023A" w:rsidRPr="00B76339" w:rsidRDefault="00B76339" w:rsidP="00121F0F">
            <w:pPr>
              <w:pStyle w:val="Colonnegauche"/>
              <w:rPr>
                <w:rFonts w:ascii="Calibri" w:hAnsi="Calibri"/>
                <w:sz w:val="20"/>
              </w:rPr>
            </w:pPr>
            <w:r w:rsidRPr="00B76339">
              <w:rPr>
                <w:rFonts w:ascii="Calibri" w:hAnsi="Calibri"/>
                <w:sz w:val="20"/>
              </w:rPr>
              <w:t>Téchnologies Web</w:t>
            </w:r>
          </w:p>
        </w:tc>
        <w:tc>
          <w:tcPr>
            <w:tcW w:w="9126" w:type="dxa"/>
            <w:gridSpan w:val="4"/>
          </w:tcPr>
          <w:p w:rsidR="0038023A" w:rsidRPr="00B76339" w:rsidRDefault="00B76339" w:rsidP="003F1FF9">
            <w:pPr>
              <w:pStyle w:val="Colonnedroite"/>
              <w:rPr>
                <w:rFonts w:ascii="Calibri" w:hAnsi="Calibri"/>
                <w:smallCaps/>
                <w:color w:val="808080"/>
                <w:sz w:val="20"/>
                <w:szCs w:val="20"/>
                <w:lang w:val="en-US"/>
              </w:rPr>
            </w:pPr>
            <w:r w:rsidRPr="00B76339">
              <w:rPr>
                <w:rFonts w:ascii="Calibri" w:hAnsi="Calibri"/>
                <w:color w:val="000000"/>
                <w:sz w:val="20"/>
                <w:szCs w:val="20"/>
              </w:rPr>
              <w:t>HTML , CSS , XML, JavaScript, Angular Js , JQuery ,EXT js ,PHP(Symfony), WebSocket</w:t>
            </w:r>
          </w:p>
        </w:tc>
      </w:tr>
      <w:tr w:rsidR="0038023A" w:rsidRPr="00451D58" w:rsidTr="00B91E41">
        <w:trPr>
          <w:trHeight w:val="377"/>
        </w:trPr>
        <w:tc>
          <w:tcPr>
            <w:tcW w:w="2574" w:type="dxa"/>
            <w:gridSpan w:val="3"/>
          </w:tcPr>
          <w:p w:rsidR="00B76339" w:rsidRPr="00B76339" w:rsidRDefault="00B76339" w:rsidP="00B76339">
            <w:pPr>
              <w:pStyle w:val="Colonnegauche"/>
              <w:rPr>
                <w:rFonts w:ascii="Calibri" w:hAnsi="Calibri"/>
                <w:sz w:val="20"/>
              </w:rPr>
            </w:pPr>
            <w:r w:rsidRPr="00B76339">
              <w:rPr>
                <w:rFonts w:ascii="Calibri" w:hAnsi="Calibri"/>
                <w:sz w:val="20"/>
              </w:rPr>
              <w:t>Méthodes et outils</w:t>
            </w:r>
          </w:p>
        </w:tc>
        <w:tc>
          <w:tcPr>
            <w:tcW w:w="9126" w:type="dxa"/>
            <w:gridSpan w:val="4"/>
          </w:tcPr>
          <w:p w:rsidR="00B76339" w:rsidRPr="00B76339" w:rsidRDefault="00B76339" w:rsidP="003F1FF9">
            <w:pPr>
              <w:pStyle w:val="Colonnedroite"/>
              <w:rPr>
                <w:rFonts w:ascii="Calibri" w:hAnsi="Calibri"/>
                <w:color w:val="000000"/>
                <w:sz w:val="20"/>
                <w:szCs w:val="20"/>
              </w:rPr>
            </w:pPr>
            <w:r w:rsidRPr="00B76339">
              <w:rPr>
                <w:rFonts w:ascii="Calibri" w:hAnsi="Calibri"/>
                <w:color w:val="000000"/>
                <w:sz w:val="20"/>
                <w:szCs w:val="20"/>
              </w:rPr>
              <w:t>UML, Merise, SCRUM , Design patterns</w:t>
            </w:r>
          </w:p>
        </w:tc>
      </w:tr>
      <w:tr w:rsidR="00B76339" w:rsidRPr="00B76339" w:rsidTr="00B91E41">
        <w:trPr>
          <w:trHeight w:val="377"/>
        </w:trPr>
        <w:tc>
          <w:tcPr>
            <w:tcW w:w="2574" w:type="dxa"/>
            <w:gridSpan w:val="3"/>
          </w:tcPr>
          <w:p w:rsidR="00B76339" w:rsidRPr="00B76339" w:rsidRDefault="00B76339" w:rsidP="00B76339">
            <w:pPr>
              <w:pStyle w:val="Colonnegauche"/>
              <w:rPr>
                <w:rFonts w:ascii="Calibri" w:hAnsi="Calibri"/>
                <w:sz w:val="20"/>
              </w:rPr>
            </w:pPr>
            <w:r w:rsidRPr="00B76339">
              <w:rPr>
                <w:rFonts w:ascii="Calibri" w:hAnsi="Calibri"/>
                <w:sz w:val="20"/>
              </w:rPr>
              <w:t>SGBDR</w:t>
            </w:r>
          </w:p>
        </w:tc>
        <w:tc>
          <w:tcPr>
            <w:tcW w:w="9126" w:type="dxa"/>
            <w:gridSpan w:val="4"/>
          </w:tcPr>
          <w:p w:rsidR="00B76339" w:rsidRPr="00B76339" w:rsidRDefault="00B76339" w:rsidP="003F1FF9">
            <w:pPr>
              <w:pStyle w:val="Colonnedroite"/>
              <w:rPr>
                <w:rFonts w:ascii="Calibri" w:hAnsi="Calibri"/>
                <w:color w:val="000000"/>
                <w:sz w:val="20"/>
                <w:szCs w:val="20"/>
              </w:rPr>
            </w:pPr>
            <w:r w:rsidRPr="00B76339">
              <w:rPr>
                <w:rFonts w:ascii="Calibri" w:hAnsi="Calibri"/>
                <w:color w:val="000000"/>
                <w:sz w:val="20"/>
                <w:szCs w:val="20"/>
              </w:rPr>
              <w:t>Oracle , MySQL , SQL Server , Access</w:t>
            </w:r>
          </w:p>
        </w:tc>
      </w:tr>
      <w:tr w:rsidR="00B76339" w:rsidRPr="00B76339" w:rsidTr="00B91E41">
        <w:trPr>
          <w:trHeight w:val="377"/>
        </w:trPr>
        <w:tc>
          <w:tcPr>
            <w:tcW w:w="2574" w:type="dxa"/>
            <w:gridSpan w:val="3"/>
          </w:tcPr>
          <w:p w:rsidR="00B76339" w:rsidRPr="00B76339" w:rsidRDefault="00B76339" w:rsidP="00B76339">
            <w:pPr>
              <w:pStyle w:val="Colonnegauche"/>
              <w:rPr>
                <w:rFonts w:ascii="Calibri" w:hAnsi="Calibri"/>
                <w:sz w:val="20"/>
              </w:rPr>
            </w:pPr>
            <w:r w:rsidRPr="00B76339">
              <w:rPr>
                <w:rFonts w:ascii="Calibri" w:hAnsi="Calibri"/>
                <w:sz w:val="20"/>
              </w:rPr>
              <w:t>Serveur</w:t>
            </w:r>
          </w:p>
        </w:tc>
        <w:tc>
          <w:tcPr>
            <w:tcW w:w="9126" w:type="dxa"/>
            <w:gridSpan w:val="4"/>
          </w:tcPr>
          <w:p w:rsidR="00B76339" w:rsidRPr="00B76339" w:rsidRDefault="00B76339" w:rsidP="003F1FF9">
            <w:pPr>
              <w:pStyle w:val="Colonnedroite"/>
              <w:rPr>
                <w:rFonts w:ascii="Calibri" w:hAnsi="Calibri"/>
                <w:color w:val="000000"/>
                <w:sz w:val="20"/>
                <w:szCs w:val="20"/>
              </w:rPr>
            </w:pPr>
            <w:r w:rsidRPr="00B76339">
              <w:rPr>
                <w:rFonts w:ascii="Calibri" w:hAnsi="Calibri"/>
                <w:color w:val="000000"/>
                <w:sz w:val="20"/>
                <w:szCs w:val="20"/>
              </w:rPr>
              <w:t>Tomcat , JBoss, GlassFish</w:t>
            </w:r>
          </w:p>
        </w:tc>
      </w:tr>
      <w:tr w:rsidR="00B76339" w:rsidRPr="00B76339" w:rsidTr="00B91E41">
        <w:trPr>
          <w:trHeight w:val="377"/>
        </w:trPr>
        <w:tc>
          <w:tcPr>
            <w:tcW w:w="2574" w:type="dxa"/>
            <w:gridSpan w:val="3"/>
          </w:tcPr>
          <w:p w:rsidR="00B76339" w:rsidRPr="00B76339" w:rsidRDefault="00B76339" w:rsidP="00B76339">
            <w:pPr>
              <w:pStyle w:val="Colonnegauche"/>
              <w:rPr>
                <w:rFonts w:ascii="Calibri" w:hAnsi="Calibri"/>
                <w:sz w:val="20"/>
              </w:rPr>
            </w:pPr>
            <w:r w:rsidRPr="00B76339">
              <w:rPr>
                <w:rFonts w:ascii="Calibri" w:hAnsi="Calibri"/>
                <w:sz w:val="20"/>
              </w:rPr>
              <w:t>Mobile</w:t>
            </w:r>
          </w:p>
        </w:tc>
        <w:tc>
          <w:tcPr>
            <w:tcW w:w="9126" w:type="dxa"/>
            <w:gridSpan w:val="4"/>
          </w:tcPr>
          <w:p w:rsidR="00B76339" w:rsidRPr="00B76339" w:rsidRDefault="00B76339" w:rsidP="003F1FF9">
            <w:pPr>
              <w:pStyle w:val="Colonnedroite"/>
              <w:rPr>
                <w:rFonts w:ascii="Calibri" w:hAnsi="Calibri"/>
                <w:color w:val="000000"/>
                <w:sz w:val="20"/>
                <w:szCs w:val="20"/>
              </w:rPr>
            </w:pPr>
            <w:r w:rsidRPr="00B76339">
              <w:rPr>
                <w:rFonts w:ascii="Calibri" w:hAnsi="Calibri"/>
                <w:color w:val="000000"/>
                <w:sz w:val="20"/>
                <w:szCs w:val="20"/>
              </w:rPr>
              <w:t>Android , PhoneGap , Ionic</w:t>
            </w:r>
            <w:r w:rsidR="000A1C39">
              <w:rPr>
                <w:rFonts w:ascii="Calibri" w:hAnsi="Calibri"/>
                <w:color w:val="000000"/>
                <w:sz w:val="20"/>
                <w:szCs w:val="20"/>
              </w:rPr>
              <w:t xml:space="preserve"> ,IOT</w:t>
            </w:r>
          </w:p>
        </w:tc>
      </w:tr>
      <w:tr w:rsidR="00B76339" w:rsidRPr="00B76339" w:rsidTr="00B91E41">
        <w:trPr>
          <w:trHeight w:val="377"/>
        </w:trPr>
        <w:tc>
          <w:tcPr>
            <w:tcW w:w="2574" w:type="dxa"/>
            <w:gridSpan w:val="3"/>
          </w:tcPr>
          <w:p w:rsidR="00B76339" w:rsidRPr="00B76339" w:rsidRDefault="00B76339" w:rsidP="00B76339">
            <w:pPr>
              <w:pStyle w:val="Colonnegauche"/>
              <w:rPr>
                <w:rFonts w:ascii="Calibri" w:hAnsi="Calibri"/>
                <w:sz w:val="20"/>
              </w:rPr>
            </w:pPr>
            <w:r w:rsidRPr="00B76339">
              <w:rPr>
                <w:rFonts w:ascii="Calibri" w:hAnsi="Calibri"/>
                <w:sz w:val="20"/>
              </w:rPr>
              <w:t>Système d’information</w:t>
            </w:r>
          </w:p>
        </w:tc>
        <w:tc>
          <w:tcPr>
            <w:tcW w:w="9126" w:type="dxa"/>
            <w:gridSpan w:val="4"/>
          </w:tcPr>
          <w:p w:rsidR="00B76339" w:rsidRPr="00B76339" w:rsidRDefault="00B76339" w:rsidP="003F1FF9">
            <w:pPr>
              <w:pStyle w:val="Colonnedroite"/>
              <w:rPr>
                <w:rFonts w:ascii="Calibri" w:hAnsi="Calibri"/>
                <w:color w:val="000000"/>
                <w:sz w:val="20"/>
                <w:szCs w:val="20"/>
                <w:lang w:val="fr-FR"/>
              </w:rPr>
            </w:pPr>
            <w:r w:rsidRPr="00B76339">
              <w:rPr>
                <w:rFonts w:ascii="Calibri" w:hAnsi="Calibri"/>
                <w:color w:val="000000"/>
                <w:sz w:val="20"/>
                <w:szCs w:val="20"/>
                <w:lang w:val="fr-FR"/>
              </w:rPr>
              <w:t>ERP (OpenERP) , Informatique Décisionnelles(BI), datawarehouse ,datamining</w:t>
            </w:r>
          </w:p>
        </w:tc>
      </w:tr>
      <w:tr w:rsidR="00B76339" w:rsidRPr="00B76339" w:rsidTr="00B91E41">
        <w:trPr>
          <w:trHeight w:val="377"/>
        </w:trPr>
        <w:tc>
          <w:tcPr>
            <w:tcW w:w="2574" w:type="dxa"/>
            <w:gridSpan w:val="3"/>
          </w:tcPr>
          <w:p w:rsidR="00B76339" w:rsidRPr="00B76339" w:rsidRDefault="00B76339" w:rsidP="00B76339">
            <w:pPr>
              <w:pStyle w:val="Colonnegauche"/>
              <w:rPr>
                <w:rFonts w:ascii="Calibri" w:hAnsi="Calibri"/>
                <w:sz w:val="20"/>
              </w:rPr>
            </w:pPr>
            <w:r w:rsidRPr="00B76339">
              <w:rPr>
                <w:rFonts w:ascii="Calibri" w:hAnsi="Calibri"/>
                <w:sz w:val="20"/>
              </w:rPr>
              <w:t>Autres</w:t>
            </w:r>
          </w:p>
        </w:tc>
        <w:tc>
          <w:tcPr>
            <w:tcW w:w="9126" w:type="dxa"/>
            <w:gridSpan w:val="4"/>
          </w:tcPr>
          <w:p w:rsidR="00B76339" w:rsidRPr="00B76339" w:rsidRDefault="00B76339" w:rsidP="003F1FF9">
            <w:pPr>
              <w:pStyle w:val="Colonnedroite"/>
              <w:rPr>
                <w:rFonts w:ascii="Calibri" w:hAnsi="Calibri"/>
                <w:color w:val="000000"/>
                <w:sz w:val="20"/>
                <w:szCs w:val="20"/>
                <w:lang w:val="fr-FR"/>
              </w:rPr>
            </w:pPr>
            <w:r w:rsidRPr="00B76339">
              <w:rPr>
                <w:rFonts w:ascii="Calibri" w:hAnsi="Calibri"/>
                <w:color w:val="000000"/>
                <w:sz w:val="20"/>
                <w:szCs w:val="20"/>
                <w:lang w:val="fr-FR"/>
              </w:rPr>
              <w:t>Web Services , Socket , Log4j, JUnit, Ant, Maven, Subversion / SVN, Git, Git Flow Swing , JAVA FX , jenkins , JMeter , Applet ,</w:t>
            </w:r>
            <w:r w:rsidR="00AE2571">
              <w:rPr>
                <w:rFonts w:ascii="Calibri" w:hAnsi="Calibri"/>
                <w:color w:val="000000"/>
                <w:sz w:val="20"/>
                <w:szCs w:val="20"/>
                <w:lang w:val="fr-FR"/>
              </w:rPr>
              <w:t xml:space="preserve"> SoapUi, Selenium, Cucumber, Redis</w:t>
            </w:r>
            <w:r w:rsidRPr="00B76339">
              <w:rPr>
                <w:rFonts w:ascii="Calibri" w:hAnsi="Calibri"/>
                <w:color w:val="000000"/>
                <w:sz w:val="20"/>
                <w:szCs w:val="20"/>
                <w:lang w:val="fr-FR"/>
              </w:rPr>
              <w:t>, NoSQL , CMMI , InDesign , Photoshop, Alfresco (cmis)</w:t>
            </w:r>
            <w:r w:rsidR="000A1C39">
              <w:rPr>
                <w:rFonts w:ascii="Calibri" w:hAnsi="Calibri"/>
                <w:color w:val="000000"/>
                <w:sz w:val="20"/>
                <w:szCs w:val="20"/>
                <w:lang w:val="fr-FR"/>
              </w:rPr>
              <w:t>, mongoDB</w:t>
            </w:r>
          </w:p>
        </w:tc>
      </w:tr>
      <w:tr w:rsidR="0038023A" w:rsidRPr="00B76339" w:rsidTr="00B91E41">
        <w:tc>
          <w:tcPr>
            <w:tcW w:w="2574" w:type="dxa"/>
            <w:gridSpan w:val="3"/>
          </w:tcPr>
          <w:p w:rsidR="0038023A" w:rsidRPr="00B76339" w:rsidRDefault="0038023A" w:rsidP="00121F0F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9126" w:type="dxa"/>
            <w:gridSpan w:val="4"/>
          </w:tcPr>
          <w:p w:rsidR="0038023A" w:rsidRDefault="0038023A" w:rsidP="00121F0F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</w:p>
          <w:p w:rsidR="000A1C39" w:rsidRDefault="000A1C39" w:rsidP="00121F0F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</w:p>
          <w:p w:rsidR="000A1C39" w:rsidRDefault="000A1C39" w:rsidP="00121F0F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</w:p>
          <w:p w:rsidR="000A1C39" w:rsidRDefault="000A1C39" w:rsidP="00121F0F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</w:p>
          <w:p w:rsidR="000A1C39" w:rsidRDefault="000A1C39" w:rsidP="00121F0F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</w:p>
          <w:p w:rsidR="000A1C39" w:rsidRPr="00B76339" w:rsidRDefault="000A1C39" w:rsidP="00121F0F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</w:p>
        </w:tc>
      </w:tr>
    </w:tbl>
    <w:p w:rsidR="00B33565" w:rsidRPr="00953C91" w:rsidRDefault="00B33565" w:rsidP="008D2F40">
      <w:pPr>
        <w:spacing w:after="0"/>
        <w:rPr>
          <w:rFonts w:ascii="Arial Narrow" w:hAnsi="Arial Narrow"/>
        </w:rPr>
      </w:pPr>
    </w:p>
    <w:tbl>
      <w:tblPr>
        <w:tblW w:w="11646" w:type="dxa"/>
        <w:tblInd w:w="-1332" w:type="dxa"/>
        <w:tblLook w:val="01E0" w:firstRow="1" w:lastRow="1" w:firstColumn="1" w:lastColumn="1" w:noHBand="0" w:noVBand="0"/>
      </w:tblPr>
      <w:tblGrid>
        <w:gridCol w:w="976"/>
        <w:gridCol w:w="148"/>
        <w:gridCol w:w="2476"/>
        <w:gridCol w:w="1242"/>
        <w:gridCol w:w="6379"/>
        <w:gridCol w:w="425"/>
      </w:tblGrid>
      <w:tr w:rsidR="00B33565" w:rsidRPr="00953C91" w:rsidTr="00B91E41">
        <w:trPr>
          <w:gridAfter w:val="1"/>
          <w:wAfter w:w="425" w:type="dxa"/>
          <w:cantSplit/>
          <w:trHeight w:val="397"/>
        </w:trPr>
        <w:tc>
          <w:tcPr>
            <w:tcW w:w="1124" w:type="dxa"/>
            <w:gridSpan w:val="2"/>
            <w:shd w:val="clear" w:color="auto" w:fill="000000"/>
            <w:vAlign w:val="center"/>
          </w:tcPr>
          <w:p w:rsidR="00B33565" w:rsidRPr="00953C91" w:rsidRDefault="00B33565" w:rsidP="00121F0F">
            <w:pPr>
              <w:pStyle w:val="Titretableau"/>
              <w:ind w:left="252"/>
              <w:jc w:val="center"/>
              <w:rPr>
                <w:rFonts w:ascii="Arial Narrow" w:hAnsi="Arial Narrow"/>
              </w:rPr>
            </w:pPr>
          </w:p>
        </w:tc>
        <w:tc>
          <w:tcPr>
            <w:tcW w:w="10097" w:type="dxa"/>
            <w:gridSpan w:val="3"/>
            <w:vAlign w:val="center"/>
          </w:tcPr>
          <w:p w:rsidR="002E7B6C" w:rsidRPr="00953C91" w:rsidRDefault="00B33565" w:rsidP="002E7B6C">
            <w:pPr>
              <w:pStyle w:val="Puce1"/>
            </w:pPr>
            <w:r w:rsidRPr="00953C91">
              <w:t>Principales expériences professionnelles SQLI</w:t>
            </w:r>
          </w:p>
        </w:tc>
      </w:tr>
      <w:tr w:rsidR="005939E7" w:rsidRPr="00451D58" w:rsidTr="00B91E41">
        <w:trPr>
          <w:gridAfter w:val="1"/>
          <w:wAfter w:w="425" w:type="dxa"/>
          <w:cantSplit/>
          <w:trHeight w:val="2598"/>
        </w:trPr>
        <w:tc>
          <w:tcPr>
            <w:tcW w:w="3600" w:type="dxa"/>
            <w:gridSpan w:val="3"/>
          </w:tcPr>
          <w:p w:rsidR="005939E7" w:rsidRDefault="005939E7" w:rsidP="006D258E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</w:p>
          <w:p w:rsidR="005939E7" w:rsidRPr="00953C91" w:rsidRDefault="00B91E41" w:rsidP="004E3933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  <w:r w:rsidRPr="00B91E41">
              <w:rPr>
                <w:rFonts w:ascii="Arial Narrow" w:hAnsi="Arial Narrow"/>
                <w:sz w:val="20"/>
                <w:szCs w:val="20"/>
              </w:rPr>
              <w:t>Ingénieur Concepteur Développeur</w:t>
            </w:r>
          </w:p>
        </w:tc>
        <w:tc>
          <w:tcPr>
            <w:tcW w:w="7621" w:type="dxa"/>
            <w:gridSpan w:val="2"/>
          </w:tcPr>
          <w:p w:rsidR="005939E7" w:rsidRDefault="005939E7" w:rsidP="00DB73C3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</w:p>
          <w:p w:rsidR="005939E7" w:rsidRPr="00953C91" w:rsidRDefault="00B91E41" w:rsidP="005939E7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B91E41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DU 07/2015 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Â </w:t>
            </w:r>
            <w:r w:rsidRPr="00B91E41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Aujourd'hui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  </w:t>
            </w:r>
          </w:p>
          <w:p w:rsidR="005939E7" w:rsidRPr="00635FC4" w:rsidRDefault="00B91E41" w:rsidP="00635FC4">
            <w:pPr>
              <w:pStyle w:val="Fonctioninterne"/>
              <w:jc w:val="center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</w:pPr>
            <w:r w:rsidRPr="00635FC4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>THELEM</w:t>
            </w:r>
            <w:r w:rsidR="00635FC4" w:rsidRPr="00635FC4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 xml:space="preserve">      </w:t>
            </w:r>
            <w:r w:rsidR="00635FC4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 xml:space="preserve">              </w:t>
            </w:r>
            <w:r w:rsidR="00635FC4" w:rsidRPr="00635FC4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 xml:space="preserve">                  </w:t>
            </w:r>
            <w:r w:rsidR="00635FC4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 xml:space="preserve">                                                                                 </w:t>
            </w:r>
            <w:r w:rsidR="00635FC4" w:rsidRPr="00635FC4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 xml:space="preserve">       </w:t>
            </w:r>
            <w:r w:rsidR="00D331DA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>Mission Fr</w:t>
            </w:r>
            <w:r w:rsidR="00635FC4" w:rsidRPr="00635FC4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>a</w:t>
            </w:r>
            <w:r w:rsidR="00D331DA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>N</w:t>
            </w:r>
            <w:bookmarkStart w:id="0" w:name="_GoBack"/>
            <w:bookmarkEnd w:id="0"/>
            <w:r w:rsidR="00635FC4" w:rsidRPr="00635FC4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</w:rPr>
              <w:t xml:space="preserve">ce (SQLI Lyon)  </w:t>
            </w:r>
          </w:p>
          <w:p w:rsidR="004E3933" w:rsidRDefault="004E3933" w:rsidP="005939E7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Projet : </w:t>
            </w:r>
            <w:r w:rsidR="00B91E41">
              <w:rPr>
                <w:rFonts w:ascii="Arial Narrow" w:hAnsi="Arial Narrow"/>
                <w:sz w:val="20"/>
                <w:szCs w:val="20"/>
              </w:rPr>
              <w:t>Entel</w:t>
            </w:r>
          </w:p>
          <w:p w:rsidR="00B91E41" w:rsidRDefault="00B91E41" w:rsidP="00B91E41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91E41">
              <w:rPr>
                <w:rFonts w:ascii="Arial Narrow" w:hAnsi="Arial Narrow"/>
                <w:sz w:val="20"/>
                <w:szCs w:val="20"/>
              </w:rPr>
              <w:t>Domaine Fonctionnel</w:t>
            </w:r>
            <w:r>
              <w:rPr>
                <w:rFonts w:ascii="Arial Narrow" w:hAnsi="Arial Narrow"/>
                <w:sz w:val="20"/>
                <w:szCs w:val="20"/>
              </w:rPr>
              <w:t xml:space="preserve"> :T</w:t>
            </w:r>
            <w:r w:rsidRPr="00B91E41">
              <w:rPr>
                <w:rFonts w:ascii="Arial Narrow" w:hAnsi="Arial Narrow"/>
                <w:sz w:val="20"/>
                <w:szCs w:val="20"/>
              </w:rPr>
              <w:t>élé-secrétariat d ‘avocat (prise d’appels, prise de rdv, message, assistance)</w:t>
            </w:r>
          </w:p>
          <w:p w:rsidR="00B91E41" w:rsidRDefault="00B91E41" w:rsidP="005939E7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5939E7" w:rsidRDefault="00B91E41" w:rsidP="00B91E41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B91E41">
              <w:rPr>
                <w:rFonts w:ascii="Arial Narrow" w:hAnsi="Arial Narrow"/>
                <w:sz w:val="20"/>
                <w:szCs w:val="20"/>
              </w:rPr>
              <w:t>Mise en place des Web Services et WebSocket pour une communication en temps réél</w:t>
            </w:r>
          </w:p>
          <w:p w:rsidR="004E3933" w:rsidRDefault="00B91E41" w:rsidP="00B91E41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Pr="00B91E41">
              <w:rPr>
                <w:rFonts w:ascii="Arial Narrow" w:hAnsi="Arial Narrow"/>
                <w:sz w:val="20"/>
                <w:szCs w:val="20"/>
              </w:rPr>
              <w:t>estion des appels (raccroche, decroche, transfert, pause, pick up , parcage )</w:t>
            </w:r>
          </w:p>
          <w:p w:rsidR="00B91E41" w:rsidRDefault="00B91E41" w:rsidP="00B91E41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B91E41">
              <w:rPr>
                <w:rFonts w:ascii="Arial Narrow" w:hAnsi="Arial Narrow"/>
                <w:sz w:val="20"/>
                <w:szCs w:val="20"/>
              </w:rPr>
              <w:t>Développement coté client IHM</w:t>
            </w:r>
          </w:p>
          <w:p w:rsidR="00B91E41" w:rsidRDefault="00A44F43" w:rsidP="00A44F43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44F43">
              <w:rPr>
                <w:rFonts w:ascii="Arial Narrow" w:hAnsi="Arial Narrow"/>
                <w:sz w:val="20"/>
                <w:szCs w:val="20"/>
              </w:rPr>
              <w:t>Développement, Tests , Corrections des anomalies</w:t>
            </w:r>
          </w:p>
          <w:p w:rsidR="004E3933" w:rsidRDefault="004E3933" w:rsidP="004E3933">
            <w:pPr>
              <w:pStyle w:val="Listecolonnedroite"/>
              <w:numPr>
                <w:ilvl w:val="0"/>
                <w:numId w:val="0"/>
              </w:numPr>
              <w:ind w:left="284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5939E7" w:rsidRPr="00A44F43" w:rsidRDefault="005939E7" w:rsidP="00A44F43">
            <w:pPr>
              <w:pStyle w:val="Colonnedroite"/>
              <w:rPr>
                <w:rFonts w:ascii="Arial Narrow" w:hAnsi="Arial Narrow"/>
                <w:bCs/>
                <w:smallCaps/>
                <w:sz w:val="20"/>
                <w:szCs w:val="20"/>
                <w:lang w:val="en-US"/>
              </w:rPr>
            </w:pPr>
            <w:r w:rsidRPr="00A44F43">
              <w:rPr>
                <w:rFonts w:ascii="Arial Narrow" w:hAnsi="Arial Narrow"/>
                <w:color w:val="808080"/>
                <w:sz w:val="20"/>
                <w:szCs w:val="20"/>
                <w:lang w:val="en-US"/>
              </w:rPr>
              <w:t>Environnement technique</w:t>
            </w:r>
            <w:r w:rsidR="004E3933" w:rsidRPr="00A44F43">
              <w:rPr>
                <w:rFonts w:ascii="Arial Narrow" w:hAnsi="Arial Narrow"/>
                <w:color w:val="808080"/>
                <w:sz w:val="20"/>
                <w:szCs w:val="20"/>
                <w:lang w:val="en-US"/>
              </w:rPr>
              <w:t xml:space="preserve"> : </w:t>
            </w:r>
            <w:r w:rsidR="00A44F43" w:rsidRPr="00A44F43">
              <w:rPr>
                <w:rFonts w:ascii="Arial Narrow" w:hAnsi="Arial Narrow"/>
                <w:sz w:val="20"/>
                <w:szCs w:val="20"/>
                <w:lang w:val="en-US"/>
              </w:rPr>
              <w:t>Java 8 , JEE , web services (REST) , WebSocket , téléphonie</w:t>
            </w:r>
            <w:r w:rsidR="00A44F43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A44F43" w:rsidRPr="00A44F43">
              <w:rPr>
                <w:rFonts w:ascii="Arial Narrow" w:hAnsi="Arial Narrow"/>
                <w:sz w:val="20"/>
                <w:szCs w:val="20"/>
                <w:lang w:val="en-US"/>
              </w:rPr>
              <w:t xml:space="preserve">(DIGIFrance) , Spring AOP ,Spring Boot ,Spring Security </w:t>
            </w:r>
            <w:r w:rsidR="00A44F43">
              <w:rPr>
                <w:rFonts w:ascii="Arial Narrow" w:hAnsi="Arial Narrow"/>
                <w:sz w:val="20"/>
                <w:szCs w:val="20"/>
                <w:lang w:val="en-US"/>
              </w:rPr>
              <w:t>,Spring Data</w:t>
            </w:r>
            <w:r w:rsidR="00A44F43" w:rsidRPr="00A44F43">
              <w:rPr>
                <w:rFonts w:ascii="Arial Narrow" w:hAnsi="Arial Narrow"/>
                <w:sz w:val="20"/>
                <w:szCs w:val="20"/>
                <w:lang w:val="en-US"/>
              </w:rPr>
              <w:t xml:space="preserve">, Hibernate, Angular Js, HTML, CSS , </w:t>
            </w:r>
            <w:r w:rsidR="00A44F43">
              <w:rPr>
                <w:rFonts w:ascii="Arial Narrow" w:hAnsi="Arial Narrow"/>
                <w:sz w:val="20"/>
                <w:szCs w:val="20"/>
                <w:lang w:val="en-US"/>
              </w:rPr>
              <w:t>Grunt ,</w:t>
            </w:r>
            <w:r w:rsidR="00A44F43" w:rsidRPr="00A44F43">
              <w:rPr>
                <w:rFonts w:ascii="Arial Narrow" w:hAnsi="Arial Narrow"/>
                <w:sz w:val="20"/>
                <w:szCs w:val="20"/>
                <w:lang w:val="en-US"/>
              </w:rPr>
              <w:t>Junit , Maven , Git fl</w:t>
            </w:r>
            <w:r w:rsidR="00A44F43">
              <w:rPr>
                <w:rFonts w:ascii="Arial Narrow" w:hAnsi="Arial Narrow"/>
                <w:sz w:val="20"/>
                <w:szCs w:val="20"/>
                <w:lang w:val="en-US"/>
              </w:rPr>
              <w:t>o</w:t>
            </w:r>
            <w:r w:rsidR="00A44F43" w:rsidRPr="00A44F43">
              <w:rPr>
                <w:rFonts w:ascii="Arial Narrow" w:hAnsi="Arial Narrow"/>
                <w:sz w:val="20"/>
                <w:szCs w:val="20"/>
                <w:lang w:val="en-US"/>
              </w:rPr>
              <w:t xml:space="preserve">w ,Redis (noSql) , PostgreSQL , elasticsearch, </w:t>
            </w:r>
            <w:r w:rsidR="00A44F43">
              <w:rPr>
                <w:rFonts w:ascii="Arial Narrow" w:hAnsi="Arial Narrow"/>
                <w:sz w:val="20"/>
                <w:szCs w:val="20"/>
                <w:lang w:val="en-US"/>
              </w:rPr>
              <w:t xml:space="preserve">flyway , </w:t>
            </w:r>
            <w:r w:rsidR="00A44F43" w:rsidRPr="00A44F43">
              <w:rPr>
                <w:rFonts w:ascii="Arial Narrow" w:hAnsi="Arial Narrow"/>
                <w:sz w:val="20"/>
                <w:szCs w:val="20"/>
                <w:lang w:val="en-US"/>
              </w:rPr>
              <w:t>intellij idea</w:t>
            </w:r>
          </w:p>
        </w:tc>
      </w:tr>
      <w:tr w:rsidR="005939E7" w:rsidRPr="00451D58" w:rsidTr="00B91E41">
        <w:trPr>
          <w:gridAfter w:val="1"/>
          <w:wAfter w:w="425" w:type="dxa"/>
          <w:cantSplit/>
          <w:trHeight w:val="3069"/>
        </w:trPr>
        <w:tc>
          <w:tcPr>
            <w:tcW w:w="3600" w:type="dxa"/>
            <w:gridSpan w:val="3"/>
          </w:tcPr>
          <w:p w:rsidR="005939E7" w:rsidRPr="00A44F43" w:rsidRDefault="005939E7" w:rsidP="006D258E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5939E7" w:rsidRDefault="00A44F43" w:rsidP="005857EC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  <w:r w:rsidRPr="00A44F43">
              <w:rPr>
                <w:rFonts w:ascii="Arial Narrow" w:hAnsi="Arial Narrow"/>
                <w:sz w:val="20"/>
                <w:szCs w:val="20"/>
              </w:rPr>
              <w:t>Ingénieur Concepteur Développeur</w:t>
            </w:r>
          </w:p>
        </w:tc>
        <w:tc>
          <w:tcPr>
            <w:tcW w:w="7621" w:type="dxa"/>
            <w:gridSpan w:val="2"/>
          </w:tcPr>
          <w:p w:rsidR="005939E7" w:rsidRDefault="005939E7" w:rsidP="005939E7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</w:p>
          <w:p w:rsidR="005939E7" w:rsidRPr="005939E7" w:rsidRDefault="00A44F43" w:rsidP="005939E7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A44F43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08/2014 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Â</w:t>
            </w:r>
            <w:r w:rsidRPr="00A44F43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07/2015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</w:p>
          <w:p w:rsidR="005939E7" w:rsidRPr="00953C91" w:rsidRDefault="00A44F43" w:rsidP="005939E7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 w:rsidRPr="00A44F43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 xml:space="preserve">Carrefour </w:t>
            </w: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France</w:t>
            </w:r>
          </w:p>
          <w:p w:rsidR="004E3933" w:rsidRDefault="004E3933" w:rsidP="004E3933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Projet : </w:t>
            </w:r>
            <w:r w:rsidR="00A44F43">
              <w:rPr>
                <w:rFonts w:ascii="Arial Narrow" w:hAnsi="Arial Narrow"/>
                <w:sz w:val="20"/>
                <w:szCs w:val="20"/>
              </w:rPr>
              <w:t xml:space="preserve">GDR </w:t>
            </w:r>
            <w:r w:rsidR="00A44F43" w:rsidRPr="00A44F43">
              <w:rPr>
                <w:rFonts w:ascii="Arial Narrow" w:hAnsi="Arial Narrow"/>
                <w:sz w:val="20"/>
                <w:szCs w:val="20"/>
              </w:rPr>
              <w:t>Gestion des Retours</w:t>
            </w:r>
          </w:p>
          <w:p w:rsidR="00A44F43" w:rsidRDefault="00A44F43" w:rsidP="00A44F43">
            <w:pPr>
              <w:pStyle w:val="Listecolonnedroite"/>
              <w:numPr>
                <w:ilvl w:val="0"/>
                <w:numId w:val="0"/>
              </w:numPr>
              <w:ind w:left="284" w:hanging="284"/>
              <w:rPr>
                <w:rFonts w:ascii="Arial Narrow" w:hAnsi="Arial Narrow"/>
                <w:sz w:val="20"/>
                <w:szCs w:val="20"/>
              </w:rPr>
            </w:pPr>
            <w:r w:rsidRPr="00B91E41">
              <w:rPr>
                <w:rFonts w:ascii="Arial Narrow" w:hAnsi="Arial Narrow"/>
                <w:sz w:val="20"/>
                <w:szCs w:val="20"/>
              </w:rPr>
              <w:t>Domaine Fonctionnel</w:t>
            </w:r>
            <w:r>
              <w:rPr>
                <w:rFonts w:ascii="Arial Narrow" w:hAnsi="Arial Narrow"/>
                <w:sz w:val="20"/>
                <w:szCs w:val="20"/>
              </w:rPr>
              <w:t xml:space="preserve"> :</w:t>
            </w:r>
            <w:r w:rsidRPr="00A44F43">
              <w:rPr>
                <w:rFonts w:ascii="Arial Narrow" w:hAnsi="Arial Narrow"/>
                <w:sz w:val="20"/>
                <w:szCs w:val="20"/>
              </w:rPr>
              <w:t xml:space="preserve"> Le projet Gestion des Retours a pour but l</w:t>
            </w:r>
            <w:r>
              <w:rPr>
                <w:rFonts w:ascii="Arial Narrow" w:hAnsi="Arial Narrow"/>
                <w:sz w:val="20"/>
                <w:szCs w:val="20"/>
              </w:rPr>
              <w:t xml:space="preserve">a simplifiation du processus de </w:t>
            </w:r>
          </w:p>
          <w:p w:rsidR="00A44F43" w:rsidRDefault="00A44F43" w:rsidP="00A44F43">
            <w:pPr>
              <w:pStyle w:val="Listecolonnedroite"/>
              <w:numPr>
                <w:ilvl w:val="0"/>
                <w:numId w:val="0"/>
              </w:numPr>
              <w:ind w:left="284" w:hanging="284"/>
              <w:rPr>
                <w:rFonts w:ascii="MyriadPro-Regular" w:hAnsi="MyriadPro-Regular"/>
                <w:color w:val="000000"/>
                <w:sz w:val="22"/>
                <w:szCs w:val="22"/>
              </w:rPr>
            </w:pPr>
            <w:r w:rsidRPr="00A44F43">
              <w:rPr>
                <w:rFonts w:ascii="Arial Narrow" w:hAnsi="Arial Narrow"/>
                <w:sz w:val="20"/>
                <w:szCs w:val="20"/>
              </w:rPr>
              <w:t>retour de marchandises et assurer son suivi</w:t>
            </w:r>
            <w:r>
              <w:rPr>
                <w:rFonts w:ascii="MyriadPro-Regular" w:hAnsi="MyriadPro-Regular"/>
                <w:color w:val="000000"/>
                <w:sz w:val="22"/>
                <w:szCs w:val="22"/>
              </w:rPr>
              <w:t>.</w:t>
            </w:r>
          </w:p>
          <w:p w:rsidR="00A44F43" w:rsidRDefault="00A44F43" w:rsidP="00A44F43">
            <w:pPr>
              <w:pStyle w:val="Listecolonnedroite"/>
              <w:numPr>
                <w:ilvl w:val="0"/>
                <w:numId w:val="0"/>
              </w:numPr>
              <w:ind w:left="284" w:hanging="284"/>
              <w:rPr>
                <w:rFonts w:ascii="Arial Narrow" w:hAnsi="Arial Narrow"/>
                <w:sz w:val="20"/>
                <w:szCs w:val="20"/>
              </w:rPr>
            </w:pPr>
          </w:p>
          <w:p w:rsidR="004E3933" w:rsidRDefault="00A44F43" w:rsidP="00A44F43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44F43">
              <w:rPr>
                <w:rFonts w:ascii="Arial Narrow" w:hAnsi="Arial Narrow"/>
                <w:sz w:val="20"/>
                <w:szCs w:val="20"/>
              </w:rPr>
              <w:t>Mise en place de batch de clôture de campagnes, purge de campagnes</w:t>
            </w:r>
          </w:p>
          <w:p w:rsidR="00A44F43" w:rsidRPr="00A44F43" w:rsidRDefault="00A44F43" w:rsidP="00A44F43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44F43">
              <w:rPr>
                <w:rFonts w:ascii="Arial Narrow" w:hAnsi="Arial Narrow"/>
                <w:sz w:val="20"/>
                <w:szCs w:val="20"/>
              </w:rPr>
              <w:t>Mise en place de plusieurs Web Services pour une communication avec un Terminal Radio</w:t>
            </w:r>
          </w:p>
          <w:p w:rsidR="00A44F43" w:rsidRPr="00A44F43" w:rsidRDefault="00A44F43" w:rsidP="00A44F43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44F43">
              <w:rPr>
                <w:rFonts w:ascii="Arial Narrow" w:hAnsi="Arial Narrow"/>
                <w:sz w:val="20"/>
                <w:szCs w:val="20"/>
              </w:rPr>
              <w:t>Maquettage et développement des écrans</w:t>
            </w:r>
          </w:p>
          <w:p w:rsidR="00A44F43" w:rsidRDefault="00A44F43" w:rsidP="00A44F43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44F43">
              <w:rPr>
                <w:rFonts w:ascii="Arial Narrow" w:hAnsi="Arial Narrow"/>
                <w:sz w:val="20"/>
                <w:szCs w:val="20"/>
              </w:rPr>
              <w:t>Rédaction des tests unitaire exécution des tests croisés et Correction des bugs</w:t>
            </w:r>
          </w:p>
          <w:p w:rsidR="004E3933" w:rsidRDefault="004E3933" w:rsidP="00A44F43">
            <w:pPr>
              <w:pStyle w:val="Listecolonnedroite"/>
              <w:numPr>
                <w:ilvl w:val="0"/>
                <w:numId w:val="0"/>
              </w:numPr>
              <w:ind w:left="284"/>
              <w:rPr>
                <w:rFonts w:ascii="Arial Narrow" w:hAnsi="Arial Narrow"/>
                <w:sz w:val="20"/>
                <w:szCs w:val="20"/>
              </w:rPr>
            </w:pPr>
          </w:p>
          <w:p w:rsidR="005939E7" w:rsidRPr="00A44F43" w:rsidRDefault="004E3933" w:rsidP="00A44F43">
            <w:pPr>
              <w:pStyle w:val="Colonnedroite"/>
              <w:rPr>
                <w:rFonts w:ascii="Arial Narrow" w:hAnsi="Arial Narrow"/>
                <w:bCs/>
                <w:smallCaps/>
                <w:sz w:val="20"/>
                <w:szCs w:val="20"/>
                <w:lang w:val="en-US"/>
              </w:rPr>
            </w:pPr>
            <w:r w:rsidRPr="00A44F43">
              <w:rPr>
                <w:rFonts w:ascii="Arial Narrow" w:hAnsi="Arial Narrow"/>
                <w:color w:val="808080"/>
                <w:sz w:val="20"/>
                <w:szCs w:val="20"/>
                <w:lang w:val="en-US"/>
              </w:rPr>
              <w:t xml:space="preserve">Environnement technique : </w:t>
            </w:r>
            <w:r w:rsidR="00A44F43" w:rsidRPr="00A44F43">
              <w:rPr>
                <w:rFonts w:ascii="Arial Narrow" w:hAnsi="Arial Narrow"/>
                <w:sz w:val="20"/>
                <w:szCs w:val="20"/>
                <w:lang w:val="en-US"/>
              </w:rPr>
              <w:t>Java 7 , JEE , EXT js 4.2 , web services (CXF) , Spring , Spring AOP Spring Batch ,Spring JDBC , JUnit ,Maven , PostgreSQL ,PGSQL ,Shell ,SubVersion, Eclipse</w:t>
            </w:r>
          </w:p>
        </w:tc>
      </w:tr>
      <w:tr w:rsidR="00A44F43" w:rsidRPr="00A44F43" w:rsidTr="00B91E41">
        <w:trPr>
          <w:gridAfter w:val="1"/>
          <w:wAfter w:w="425" w:type="dxa"/>
          <w:cantSplit/>
          <w:trHeight w:val="3069"/>
        </w:trPr>
        <w:tc>
          <w:tcPr>
            <w:tcW w:w="3600" w:type="dxa"/>
            <w:gridSpan w:val="3"/>
          </w:tcPr>
          <w:p w:rsidR="00AE2571" w:rsidRPr="00961BE4" w:rsidRDefault="00AE2571" w:rsidP="006D258E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A44F43" w:rsidRDefault="00AE2571" w:rsidP="006D258E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Projet fin d'etude</w:t>
            </w:r>
          </w:p>
          <w:p w:rsidR="00AE2571" w:rsidRDefault="00AE2571" w:rsidP="006D258E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</w:p>
          <w:p w:rsidR="00AE2571" w:rsidRPr="00A44F43" w:rsidRDefault="00AE2571" w:rsidP="006D258E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gridSpan w:val="2"/>
          </w:tcPr>
          <w:p w:rsidR="00A44F43" w:rsidRDefault="00A44F43" w:rsidP="00465149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</w:p>
          <w:p w:rsidR="00A44F43" w:rsidRPr="005939E7" w:rsidRDefault="00A44F43" w:rsidP="00465149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A44F43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0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2/2014</w:t>
            </w:r>
            <w:r w:rsidRPr="00A44F43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 w:rsidR="00AE2571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Â</w:t>
            </w:r>
            <w:r w:rsidRPr="00A44F43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 w:rsidR="00AE2571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07/2014 </w:t>
            </w:r>
          </w:p>
          <w:p w:rsidR="00A44F43" w:rsidRPr="00953C91" w:rsidRDefault="00A44F43" w:rsidP="00465149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 w:rsidRPr="00A44F43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 xml:space="preserve">APICIL </w:t>
            </w:r>
            <w:r w:rsidR="003363CB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 xml:space="preserve">France                                                                                                                                  </w:t>
            </w:r>
            <w:r w:rsidR="003363CB" w:rsidRPr="003363CB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www.apicil.com</w:t>
            </w:r>
          </w:p>
          <w:p w:rsidR="00A44F43" w:rsidRDefault="00A44F43" w:rsidP="00AE2571">
            <w:pPr>
              <w:pStyle w:val="Listecolonnedroite"/>
              <w:numPr>
                <w:ilvl w:val="0"/>
                <w:numId w:val="0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Projet : </w:t>
            </w:r>
            <w:r w:rsidRPr="00A44F43">
              <w:rPr>
                <w:rFonts w:ascii="Arial Narrow" w:hAnsi="Arial Narrow"/>
                <w:sz w:val="20"/>
                <w:szCs w:val="20"/>
              </w:rPr>
              <w:t>APICIL Portail</w:t>
            </w:r>
          </w:p>
          <w:p w:rsidR="00A44F43" w:rsidRPr="00AE2571" w:rsidRDefault="00A44F43" w:rsidP="00AE2571">
            <w:pPr>
              <w:pStyle w:val="Listecolonnedroite"/>
              <w:numPr>
                <w:ilvl w:val="0"/>
                <w:numId w:val="0"/>
              </w:numPr>
              <w:ind w:left="284" w:hanging="284"/>
              <w:rPr>
                <w:rFonts w:ascii="Arial Narrow" w:hAnsi="Arial Narrow"/>
                <w:sz w:val="20"/>
                <w:szCs w:val="20"/>
              </w:rPr>
            </w:pPr>
            <w:r w:rsidRPr="00B91E41">
              <w:rPr>
                <w:rFonts w:ascii="Arial Narrow" w:hAnsi="Arial Narrow"/>
                <w:sz w:val="20"/>
                <w:szCs w:val="20"/>
              </w:rPr>
              <w:t>Domaine Fonctionnel</w:t>
            </w:r>
            <w:r>
              <w:rPr>
                <w:rFonts w:ascii="Arial Narrow" w:hAnsi="Arial Narrow"/>
                <w:sz w:val="20"/>
                <w:szCs w:val="20"/>
              </w:rPr>
              <w:t xml:space="preserve"> : </w:t>
            </w:r>
            <w:r w:rsidRPr="00AE2571">
              <w:rPr>
                <w:rFonts w:ascii="Arial Narrow" w:hAnsi="Arial Narrow"/>
                <w:sz w:val="20"/>
                <w:szCs w:val="20"/>
              </w:rPr>
              <w:t>Assurance Vie.</w:t>
            </w:r>
          </w:p>
          <w:p w:rsidR="00A44F43" w:rsidRDefault="00A44F43" w:rsidP="00AE2571">
            <w:pPr>
              <w:pStyle w:val="Listecolonnedroite"/>
              <w:numPr>
                <w:ilvl w:val="0"/>
                <w:numId w:val="0"/>
              </w:numPr>
              <w:ind w:left="284"/>
              <w:rPr>
                <w:rFonts w:ascii="Arial Narrow" w:hAnsi="Arial Narrow"/>
                <w:sz w:val="20"/>
                <w:szCs w:val="20"/>
              </w:rPr>
            </w:pPr>
          </w:p>
          <w:p w:rsidR="00A44F43" w:rsidRPr="00A44F43" w:rsidRDefault="00A44F43" w:rsidP="00AE2571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Mise en place d’une application Portlet permettant d’importer et archiver les lars de façon automatique</w:t>
            </w:r>
          </w:p>
          <w:p w:rsidR="00A44F43" w:rsidRPr="00A44F43" w:rsidRDefault="00A44F43" w:rsidP="00AE2571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Mise en place des jobs Jenkins pour le déploiement continu</w:t>
            </w:r>
            <w:r w:rsidR="00AE2571" w:rsidRPr="00AE2571">
              <w:rPr>
                <w:rFonts w:ascii="Arial Narrow" w:hAnsi="Arial Narrow"/>
                <w:sz w:val="20"/>
                <w:szCs w:val="20"/>
              </w:rPr>
              <w:t xml:space="preserve">e </w:t>
            </w:r>
          </w:p>
          <w:p w:rsidR="00A44F43" w:rsidRPr="00AE2571" w:rsidRDefault="00AE2571" w:rsidP="00AE2571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Automatisation des Tests IHM via Cucumber.</w:t>
            </w:r>
          </w:p>
          <w:p w:rsidR="00A44F43" w:rsidRPr="00AE2571" w:rsidRDefault="00AE2571" w:rsidP="00AE2571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Création de plusieurs Portlet Métier en primefaces : Tarifiateur, Inscriptions</w:t>
            </w:r>
            <w:r w:rsidRPr="00AE2571">
              <w:rPr>
                <w:rFonts w:ascii="Arial Narrow" w:hAnsi="Arial Narrow"/>
                <w:sz w:val="20"/>
                <w:szCs w:val="20"/>
              </w:rPr>
              <w:br/>
            </w:r>
          </w:p>
          <w:p w:rsidR="00A44F43" w:rsidRPr="00A44F43" w:rsidRDefault="00A44F43" w:rsidP="00AE2571">
            <w:pPr>
              <w:pStyle w:val="Listecolonnedroite"/>
              <w:rPr>
                <w:rFonts w:ascii="Arial Narrow" w:hAnsi="Arial Narrow"/>
                <w:bCs/>
                <w:smallCaps/>
                <w:sz w:val="20"/>
                <w:szCs w:val="20"/>
                <w:lang w:val="en-US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 xml:space="preserve">Environnement technique : </w:t>
            </w:r>
            <w:r w:rsidR="00AE2571" w:rsidRPr="00AE2571">
              <w:rPr>
                <w:rFonts w:ascii="Arial Narrow" w:hAnsi="Arial Narrow"/>
                <w:sz w:val="20"/>
                <w:szCs w:val="20"/>
              </w:rPr>
              <w:t>Liferay ,JEE , Spring , Hibernate, JSF ,PrimeFaces ,HTML ,CSS ,JavaScript (JQuery) , maven , JUnit , SubVersion Cucumber , jenkins</w:t>
            </w:r>
          </w:p>
        </w:tc>
      </w:tr>
      <w:tr w:rsidR="00AE2571" w:rsidRPr="00AE2571" w:rsidTr="00B91E41">
        <w:trPr>
          <w:gridAfter w:val="1"/>
          <w:wAfter w:w="425" w:type="dxa"/>
          <w:cantSplit/>
          <w:trHeight w:val="3069"/>
        </w:trPr>
        <w:tc>
          <w:tcPr>
            <w:tcW w:w="3600" w:type="dxa"/>
            <w:gridSpan w:val="3"/>
          </w:tcPr>
          <w:p w:rsidR="00AE2571" w:rsidRDefault="00AE2571" w:rsidP="00465149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</w:p>
          <w:p w:rsidR="00AE2571" w:rsidRPr="00A44F43" w:rsidRDefault="00AE2571" w:rsidP="00465149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stage fin d'année</w:t>
            </w:r>
          </w:p>
        </w:tc>
        <w:tc>
          <w:tcPr>
            <w:tcW w:w="7621" w:type="dxa"/>
            <w:gridSpan w:val="2"/>
          </w:tcPr>
          <w:p w:rsidR="00AE2571" w:rsidRDefault="00AE2571" w:rsidP="00465149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</w:p>
          <w:p w:rsidR="00AE2571" w:rsidRPr="005939E7" w:rsidRDefault="00AE2571" w:rsidP="00465149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A44F43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0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2/2014</w:t>
            </w:r>
            <w:r w:rsidRPr="00A44F43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Â</w:t>
            </w:r>
            <w:r w:rsidRPr="00A44F43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07/2014 </w:t>
            </w:r>
          </w:p>
          <w:p w:rsidR="00AE2571" w:rsidRPr="00953C91" w:rsidRDefault="00AE2571" w:rsidP="00465149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 w:rsidRPr="00AE2571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NeoBridgeSYS</w:t>
            </w:r>
          </w:p>
          <w:p w:rsidR="00AE2571" w:rsidRDefault="00AE2571" w:rsidP="00AE2571">
            <w:pPr>
              <w:pStyle w:val="Listecolonnedroite"/>
              <w:numPr>
                <w:ilvl w:val="0"/>
                <w:numId w:val="0"/>
              </w:numPr>
              <w:ind w:left="284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Projet : Neo Sys</w:t>
            </w:r>
            <w:r w:rsidRPr="00A44F43">
              <w:rPr>
                <w:rFonts w:ascii="Arial Narrow" w:hAnsi="Arial Narrow"/>
                <w:sz w:val="20"/>
                <w:szCs w:val="20"/>
              </w:rPr>
              <w:t xml:space="preserve"> Portail</w:t>
            </w:r>
          </w:p>
          <w:p w:rsidR="00AE2571" w:rsidRDefault="00AE2571" w:rsidP="00AE2571">
            <w:pPr>
              <w:pStyle w:val="Listecolonnedroite"/>
              <w:numPr>
                <w:ilvl w:val="0"/>
                <w:numId w:val="0"/>
              </w:numPr>
              <w:ind w:left="284" w:hanging="284"/>
              <w:rPr>
                <w:rFonts w:ascii="Arial Narrow" w:hAnsi="Arial Narrow"/>
                <w:sz w:val="20"/>
                <w:szCs w:val="20"/>
              </w:rPr>
            </w:pPr>
            <w:r w:rsidRPr="00B91E41">
              <w:rPr>
                <w:rFonts w:ascii="Arial Narrow" w:hAnsi="Arial Narrow"/>
                <w:sz w:val="20"/>
                <w:szCs w:val="20"/>
              </w:rPr>
              <w:t>Domaine Fonctionnel</w:t>
            </w:r>
            <w:r>
              <w:rPr>
                <w:rFonts w:ascii="Arial Narrow" w:hAnsi="Arial Narrow"/>
                <w:sz w:val="20"/>
                <w:szCs w:val="20"/>
              </w:rPr>
              <w:t xml:space="preserve"> : </w:t>
            </w:r>
            <w:r w:rsidRPr="00AE2571">
              <w:rPr>
                <w:rFonts w:ascii="Arial Narrow" w:hAnsi="Arial Narrow"/>
                <w:sz w:val="20"/>
                <w:szCs w:val="20"/>
              </w:rPr>
              <w:t xml:space="preserve">Mise en Place d’une Application Web de Gestion des Produits ERP et </w:t>
            </w:r>
            <w:r>
              <w:rPr>
                <w:rFonts w:ascii="Arial Narrow" w:hAnsi="Arial Narrow"/>
                <w:sz w:val="20"/>
                <w:szCs w:val="20"/>
              </w:rPr>
              <w:t>des</w:t>
            </w:r>
          </w:p>
          <w:p w:rsidR="00AE2571" w:rsidRDefault="00AE2571" w:rsidP="00AE2571">
            <w:pPr>
              <w:pStyle w:val="Listecolonnedroite"/>
              <w:numPr>
                <w:ilvl w:val="0"/>
                <w:numId w:val="0"/>
              </w:numPr>
              <w:ind w:left="284" w:hanging="284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droits de clients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AE2571" w:rsidRPr="00AE2571" w:rsidRDefault="00AE2571" w:rsidP="00AE2571">
            <w:pPr>
              <w:pStyle w:val="Listecolonnedroite"/>
              <w:numPr>
                <w:ilvl w:val="0"/>
                <w:numId w:val="0"/>
              </w:numPr>
              <w:ind w:left="284" w:hanging="284"/>
              <w:rPr>
                <w:rFonts w:ascii="Arial Narrow" w:hAnsi="Arial Narrow"/>
                <w:sz w:val="20"/>
                <w:szCs w:val="20"/>
              </w:rPr>
            </w:pPr>
          </w:p>
          <w:p w:rsidR="00AE2571" w:rsidRDefault="00AE2571" w:rsidP="00465149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Assistance à la conception des exigences</w:t>
            </w:r>
          </w:p>
          <w:p w:rsidR="00AE2571" w:rsidRPr="00AE2571" w:rsidRDefault="00AE2571" w:rsidP="00465149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Présenter une interface communicante et ergonomique</w:t>
            </w:r>
          </w:p>
          <w:p w:rsidR="00AE2571" w:rsidRPr="00AE2571" w:rsidRDefault="00AE2571" w:rsidP="00465149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Gérer les privilèges des clients</w:t>
            </w:r>
          </w:p>
          <w:p w:rsidR="00AE2571" w:rsidRPr="00AE2571" w:rsidRDefault="00AE2571" w:rsidP="00465149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Connecter l’interface avec OpenErp</w:t>
            </w:r>
          </w:p>
          <w:p w:rsidR="00AE2571" w:rsidRPr="00AE2571" w:rsidRDefault="00AE2571" w:rsidP="00465149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Gérer les tickets des clients et techniciens</w:t>
            </w:r>
          </w:p>
          <w:p w:rsidR="00AE2571" w:rsidRPr="00AE2571" w:rsidRDefault="00AE2571" w:rsidP="00465149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Participation et encadrement des développements et réalisation sur projet</w:t>
            </w:r>
          </w:p>
          <w:p w:rsidR="00AE2571" w:rsidRDefault="00AE2571" w:rsidP="00AE2571">
            <w:pPr>
              <w:pStyle w:val="Listecolonnedroite"/>
              <w:rPr>
                <w:rFonts w:ascii="Arial Narrow" w:hAnsi="Arial Narrow"/>
                <w:sz w:val="20"/>
                <w:szCs w:val="20"/>
              </w:rPr>
            </w:pPr>
          </w:p>
          <w:p w:rsidR="00AE2571" w:rsidRPr="00AE2571" w:rsidRDefault="00AE2571" w:rsidP="00AE2571">
            <w:pPr>
              <w:pStyle w:val="Listecolonnedroite"/>
              <w:rPr>
                <w:rFonts w:ascii="Arial Narrow" w:hAnsi="Arial Narrow"/>
                <w:bCs/>
                <w:smallCaps/>
                <w:sz w:val="20"/>
                <w:szCs w:val="20"/>
              </w:rPr>
            </w:pPr>
            <w:r w:rsidRPr="00AE2571">
              <w:rPr>
                <w:rFonts w:ascii="Arial Narrow" w:hAnsi="Arial Narrow"/>
                <w:sz w:val="20"/>
                <w:szCs w:val="20"/>
              </w:rPr>
              <w:t>Environnement technique : OpenERP , Python , PHP(Symfony) , MySQL ,HTML , CSS ,JavaScript (JQuery) , XML RPC</w:t>
            </w:r>
            <w:r>
              <w:rPr>
                <w:rFonts w:ascii="MyriadPro-Regular" w:hAnsi="MyriadPro-Regular"/>
                <w:color w:val="000000"/>
                <w:sz w:val="22"/>
                <w:szCs w:val="22"/>
              </w:rPr>
              <w:t xml:space="preserve"> .</w:t>
            </w:r>
          </w:p>
        </w:tc>
      </w:tr>
      <w:tr w:rsidR="00AE2571" w:rsidRPr="00AE2571" w:rsidTr="00B91E41">
        <w:tc>
          <w:tcPr>
            <w:tcW w:w="976" w:type="dxa"/>
          </w:tcPr>
          <w:p w:rsidR="00AE2571" w:rsidRPr="00AE2571" w:rsidRDefault="00AE2571" w:rsidP="00465149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3866" w:type="dxa"/>
            <w:gridSpan w:val="3"/>
          </w:tcPr>
          <w:p w:rsidR="00AE2571" w:rsidRPr="00AE2571" w:rsidRDefault="00AE2571" w:rsidP="00465149">
            <w:pPr>
              <w:pStyle w:val="Colonnegauche"/>
              <w:rPr>
                <w:rFonts w:ascii="Arial Narrow" w:hAnsi="Arial Narrow"/>
                <w:sz w:val="20"/>
              </w:rPr>
            </w:pPr>
          </w:p>
          <w:p w:rsidR="00AE2571" w:rsidRPr="00AE2571" w:rsidRDefault="00AE2571" w:rsidP="00465149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6804" w:type="dxa"/>
            <w:gridSpan w:val="2"/>
          </w:tcPr>
          <w:p w:rsidR="00AE2571" w:rsidRPr="00AE2571" w:rsidRDefault="00AE2571" w:rsidP="00465149">
            <w:pPr>
              <w:pStyle w:val="StyleColonnedroiteGras1"/>
              <w:rPr>
                <w:rFonts w:ascii="Arial Narrow" w:hAnsi="Arial Narrow"/>
                <w:sz w:val="20"/>
                <w:lang w:val="fr-FR"/>
              </w:rPr>
            </w:pPr>
          </w:p>
        </w:tc>
      </w:tr>
    </w:tbl>
    <w:p w:rsidR="00B91E41" w:rsidRPr="00AE2571" w:rsidRDefault="00B91E41" w:rsidP="00B91E41">
      <w:pPr>
        <w:pStyle w:val="StyleGauche-25cm"/>
        <w:rPr>
          <w:rFonts w:ascii="Arial Narrow" w:hAnsi="Arial Narrow"/>
        </w:rPr>
      </w:pPr>
    </w:p>
    <w:tbl>
      <w:tblPr>
        <w:tblW w:w="11700" w:type="dxa"/>
        <w:tblInd w:w="-1332" w:type="dxa"/>
        <w:tblLook w:val="01E0" w:firstRow="1" w:lastRow="1" w:firstColumn="1" w:lastColumn="1" w:noHBand="0" w:noVBand="0"/>
      </w:tblPr>
      <w:tblGrid>
        <w:gridCol w:w="1124"/>
        <w:gridCol w:w="3556"/>
        <w:gridCol w:w="7020"/>
      </w:tblGrid>
      <w:tr w:rsidR="00B91E41" w:rsidRPr="00953C91" w:rsidTr="00465149">
        <w:trPr>
          <w:trHeight w:val="397"/>
        </w:trPr>
        <w:tc>
          <w:tcPr>
            <w:tcW w:w="1124" w:type="dxa"/>
            <w:tcBorders>
              <w:right w:val="dashSmallGap" w:sz="4" w:space="0" w:color="FFFFFF" w:themeColor="background1"/>
            </w:tcBorders>
            <w:shd w:val="clear" w:color="auto" w:fill="000000"/>
            <w:vAlign w:val="center"/>
          </w:tcPr>
          <w:p w:rsidR="00B91E41" w:rsidRPr="00AE2571" w:rsidRDefault="00B91E41" w:rsidP="00465149">
            <w:pPr>
              <w:pStyle w:val="Puce1"/>
              <w:numPr>
                <w:ilvl w:val="0"/>
                <w:numId w:val="0"/>
              </w:numPr>
            </w:pPr>
          </w:p>
        </w:tc>
        <w:tc>
          <w:tcPr>
            <w:tcW w:w="10576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B91E41" w:rsidRPr="00953C91" w:rsidRDefault="00B91E41" w:rsidP="00465149">
            <w:pPr>
              <w:pStyle w:val="Puce1"/>
            </w:pPr>
            <w:r w:rsidRPr="00953C91">
              <w:t>Langues</w:t>
            </w:r>
          </w:p>
        </w:tc>
      </w:tr>
      <w:tr w:rsidR="00B91E41" w:rsidRPr="00953C91" w:rsidTr="00465149">
        <w:tc>
          <w:tcPr>
            <w:tcW w:w="4680" w:type="dxa"/>
            <w:gridSpan w:val="2"/>
          </w:tcPr>
          <w:p w:rsidR="00B91E41" w:rsidRDefault="00B91E41" w:rsidP="00465149">
            <w:pPr>
              <w:pStyle w:val="Colonnegauch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Français</w:t>
            </w:r>
          </w:p>
          <w:p w:rsidR="00B91E41" w:rsidRDefault="00B91E41" w:rsidP="00465149">
            <w:pPr>
              <w:pStyle w:val="Colonnegauche"/>
              <w:rPr>
                <w:rFonts w:ascii="Arial Narrow" w:hAnsi="Arial Narrow"/>
                <w:sz w:val="20"/>
                <w:szCs w:val="20"/>
              </w:rPr>
            </w:pPr>
            <w:r w:rsidRPr="00953C91">
              <w:rPr>
                <w:rFonts w:ascii="Arial Narrow" w:hAnsi="Arial Narrow"/>
                <w:sz w:val="20"/>
                <w:szCs w:val="20"/>
              </w:rPr>
              <w:t>Anglais</w:t>
            </w:r>
          </w:p>
          <w:p w:rsidR="00B91E41" w:rsidRPr="00953C91" w:rsidRDefault="00B91E41" w:rsidP="00465149">
            <w:pPr>
              <w:pStyle w:val="Colonnegauch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Arabe</w:t>
            </w:r>
          </w:p>
        </w:tc>
        <w:tc>
          <w:tcPr>
            <w:tcW w:w="7020" w:type="dxa"/>
          </w:tcPr>
          <w:p w:rsidR="00B91E41" w:rsidRPr="00A15CA1" w:rsidRDefault="00B91E41" w:rsidP="00465149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  <w:r w:rsidRPr="00A15CA1">
              <w:rPr>
                <w:rFonts w:ascii="Arial Narrow" w:hAnsi="Arial Narrow"/>
                <w:sz w:val="20"/>
                <w:lang w:val="fr-FR"/>
              </w:rPr>
              <w:t>Bilingue</w:t>
            </w:r>
          </w:p>
          <w:p w:rsidR="00B91E41" w:rsidRPr="00A15CA1" w:rsidRDefault="00B91E41" w:rsidP="00465149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  <w:r>
              <w:rPr>
                <w:rFonts w:ascii="Arial Narrow" w:hAnsi="Arial Narrow"/>
                <w:sz w:val="20"/>
                <w:lang w:val="fr-FR"/>
              </w:rPr>
              <w:t>Professionnelle</w:t>
            </w:r>
          </w:p>
          <w:p w:rsidR="00B91E41" w:rsidRPr="00953C91" w:rsidRDefault="00B91E41" w:rsidP="00465149">
            <w:pPr>
              <w:pStyle w:val="Colonnedroite"/>
              <w:rPr>
                <w:rFonts w:ascii="Arial Narrow" w:hAnsi="Arial Narrow"/>
                <w:sz w:val="20"/>
                <w:szCs w:val="20"/>
              </w:rPr>
            </w:pPr>
            <w:r w:rsidRPr="00A15CA1">
              <w:rPr>
                <w:rFonts w:ascii="Arial Narrow" w:hAnsi="Arial Narrow"/>
                <w:sz w:val="20"/>
                <w:lang w:val="fr-FR"/>
              </w:rPr>
              <w:t>Langue maternelle</w:t>
            </w:r>
          </w:p>
        </w:tc>
      </w:tr>
    </w:tbl>
    <w:p w:rsidR="00592184" w:rsidRPr="00953C91" w:rsidRDefault="00592184" w:rsidP="00E46DC5">
      <w:pPr>
        <w:rPr>
          <w:rFonts w:ascii="Arial Narrow" w:hAnsi="Arial Narrow"/>
          <w:sz w:val="24"/>
        </w:rPr>
      </w:pPr>
    </w:p>
    <w:sectPr w:rsidR="00592184" w:rsidRPr="00953C91" w:rsidSect="00AD618D">
      <w:headerReference w:type="default" r:id="rId9"/>
      <w:footerReference w:type="default" r:id="rId10"/>
      <w:type w:val="continuous"/>
      <w:pgSz w:w="11906" w:h="16838"/>
      <w:pgMar w:top="1701" w:right="1361" w:bottom="1361" w:left="1361" w:header="709" w:footer="34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4A6" w:rsidRDefault="00F524A6">
      <w:r>
        <w:separator/>
      </w:r>
    </w:p>
  </w:endnote>
  <w:endnote w:type="continuationSeparator" w:id="0">
    <w:p w:rsidR="00F524A6" w:rsidRDefault="00F5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Next LT Pro Condensed">
    <w:altName w:val="Arial Narrow"/>
    <w:charset w:val="00"/>
    <w:family w:val="swiss"/>
    <w:pitch w:val="variable"/>
    <w:sig w:usb0="A00000AF" w:usb1="5000205B" w:usb2="00000000" w:usb3="00000000" w:csb0="0000009B" w:csb1="00000000"/>
  </w:font>
  <w:font w:name="DIN Next LT Pro Light Condensed">
    <w:altName w:val="Arial"/>
    <w:charset w:val="00"/>
    <w:family w:val="swiss"/>
    <w:pitch w:val="variable"/>
    <w:sig w:usb0="A00000AF" w:usb1="5000205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5501"/>
      <w:docPartObj>
        <w:docPartGallery w:val="Page Numbers (Bottom of Page)"/>
        <w:docPartUnique/>
      </w:docPartObj>
    </w:sdtPr>
    <w:sdtEndPr/>
    <w:sdtContent>
      <w:p w:rsidR="00104616" w:rsidRPr="00AD618D" w:rsidRDefault="00AD618D" w:rsidP="00AD618D">
        <w:pPr>
          <w:pStyle w:val="Pieddepage"/>
          <w:tabs>
            <w:tab w:val="clear" w:pos="9072"/>
            <w:tab w:val="left" w:pos="2749"/>
            <w:tab w:val="left" w:pos="9001"/>
          </w:tabs>
          <w:ind w:left="-224" w:right="-567"/>
          <w:rPr>
            <w:sz w:val="18"/>
            <w:szCs w:val="18"/>
          </w:rPr>
        </w:pPr>
        <w:r>
          <w:rPr>
            <w:noProof/>
            <w:sz w:val="18"/>
            <w:szCs w:val="18"/>
            <w:lang w:eastAsia="fr-FR"/>
          </w:rPr>
          <w:drawing>
            <wp:anchor distT="0" distB="0" distL="114300" distR="114300" simplePos="0" relativeHeight="251658752" behindDoc="0" locked="0" layoutInCell="1" allowOverlap="1" wp14:anchorId="60693273" wp14:editId="3EC15D5D">
              <wp:simplePos x="0" y="0"/>
              <wp:positionH relativeFrom="column">
                <wp:posOffset>5452098</wp:posOffset>
              </wp:positionH>
              <wp:positionV relativeFrom="paragraph">
                <wp:posOffset>-30312</wp:posOffset>
              </wp:positionV>
              <wp:extent cx="256995" cy="250166"/>
              <wp:effectExtent l="19050" t="0" r="0" b="0"/>
              <wp:wrapNone/>
              <wp:docPr id="3" name="Imag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0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6995" cy="2501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B53A8D">
          <w:rPr>
            <w:sz w:val="18"/>
            <w:szCs w:val="18"/>
          </w:rPr>
          <w:t>© SQLI GROUP 201</w:t>
        </w:r>
        <w:r w:rsidR="00FE69BD">
          <w:rPr>
            <w:sz w:val="18"/>
            <w:szCs w:val="18"/>
          </w:rPr>
          <w:t>6</w:t>
        </w:r>
        <w:r w:rsidRPr="00B53A8D">
          <w:rPr>
            <w:noProof/>
            <w:sz w:val="18"/>
            <w:szCs w:val="18"/>
          </w:rPr>
          <w:tab/>
        </w:r>
        <w:r>
          <w:rPr>
            <w:noProof/>
            <w:sz w:val="18"/>
            <w:szCs w:val="18"/>
          </w:rPr>
          <w:tab/>
        </w:r>
        <w:r w:rsidRPr="00B53A8D">
          <w:rPr>
            <w:sz w:val="18"/>
            <w:szCs w:val="18"/>
          </w:rPr>
          <w:tab/>
        </w:r>
        <w:r w:rsidR="001129BE" w:rsidRPr="00B53A8D">
          <w:rPr>
            <w:sz w:val="18"/>
            <w:szCs w:val="18"/>
          </w:rPr>
          <w:fldChar w:fldCharType="begin"/>
        </w:r>
        <w:r w:rsidRPr="00B53A8D">
          <w:rPr>
            <w:sz w:val="18"/>
            <w:szCs w:val="18"/>
          </w:rPr>
          <w:instrText xml:space="preserve"> PAGE   \* MERGEFORMAT </w:instrText>
        </w:r>
        <w:r w:rsidR="001129BE" w:rsidRPr="00B53A8D">
          <w:rPr>
            <w:sz w:val="18"/>
            <w:szCs w:val="18"/>
          </w:rPr>
          <w:fldChar w:fldCharType="separate"/>
        </w:r>
        <w:r w:rsidR="006C31C2">
          <w:rPr>
            <w:noProof/>
            <w:sz w:val="18"/>
            <w:szCs w:val="18"/>
          </w:rPr>
          <w:t>2</w:t>
        </w:r>
        <w:r w:rsidR="001129BE" w:rsidRPr="00B53A8D">
          <w:rPr>
            <w:sz w:val="18"/>
            <w:szCs w:val="18"/>
          </w:rPr>
          <w:fldChar w:fldCharType="end"/>
        </w:r>
        <w:r w:rsidRPr="00B53A8D">
          <w:rPr>
            <w:sz w:val="18"/>
            <w:szCs w:val="18"/>
          </w:rPr>
          <w:t>/</w:t>
        </w:r>
        <w:fldSimple w:instr=" NUMPAGES   \* MERGEFORMAT ">
          <w:r w:rsidR="006C31C2" w:rsidRPr="006C31C2">
            <w:rPr>
              <w:noProof/>
              <w:sz w:val="18"/>
              <w:szCs w:val="18"/>
            </w:rPr>
            <w:t>3</w:t>
          </w:r>
        </w:fldSimple>
      </w:p>
    </w:sdtContent>
  </w:sdt>
  <w:p w:rsidR="00416845" w:rsidRPr="00416845" w:rsidRDefault="00416845" w:rsidP="00416845">
    <w:pPr>
      <w:pStyle w:val="Pieddepage"/>
      <w:tabs>
        <w:tab w:val="clear" w:pos="4536"/>
        <w:tab w:val="clear" w:pos="9072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4A6" w:rsidRDefault="00F524A6">
      <w:r>
        <w:separator/>
      </w:r>
    </w:p>
  </w:footnote>
  <w:footnote w:type="continuationSeparator" w:id="0">
    <w:p w:rsidR="00F524A6" w:rsidRDefault="00F52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14"/>
    </w:tblGrid>
    <w:tr w:rsidR="00677216" w:rsidRPr="00953C91" w:rsidTr="00B33565">
      <w:trPr>
        <w:trHeight w:val="428"/>
      </w:trPr>
      <w:tc>
        <w:tcPr>
          <w:tcW w:w="9214" w:type="dxa"/>
        </w:tcPr>
        <w:p w:rsidR="00961BE4" w:rsidRPr="00961BE4" w:rsidRDefault="00AD618D" w:rsidP="00961BE4">
          <w:pPr>
            <w:spacing w:after="0"/>
            <w:jc w:val="center"/>
            <w:outlineLvl w:val="0"/>
            <w:rPr>
              <w:rFonts w:ascii="Calibri" w:hAnsi="Calibri"/>
              <w:color w:val="000000"/>
              <w:sz w:val="32"/>
              <w:szCs w:val="32"/>
            </w:rPr>
          </w:pPr>
          <w:r w:rsidRPr="00961BE4">
            <w:rPr>
              <w:rFonts w:ascii="Arial Narrow" w:hAnsi="Arial Narrow"/>
              <w:b/>
              <w:noProof/>
              <w:sz w:val="18"/>
              <w:szCs w:val="20"/>
              <w:lang w:eastAsia="fr-FR"/>
            </w:rPr>
            <w:drawing>
              <wp:anchor distT="0" distB="0" distL="114300" distR="114300" simplePos="0" relativeHeight="251659776" behindDoc="0" locked="0" layoutInCell="1" allowOverlap="1" wp14:anchorId="6F1C76FC" wp14:editId="320DA772">
                <wp:simplePos x="0" y="0"/>
                <wp:positionH relativeFrom="page">
                  <wp:posOffset>-819306</wp:posOffset>
                </wp:positionH>
                <wp:positionV relativeFrom="page">
                  <wp:posOffset>-441588</wp:posOffset>
                </wp:positionV>
                <wp:extent cx="1473320" cy="845389"/>
                <wp:effectExtent l="19050" t="0" r="0" b="0"/>
                <wp:wrapNone/>
                <wp:docPr id="2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320" cy="8453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76339" w:rsidRPr="00961BE4">
            <w:rPr>
              <w:rStyle w:val="NomcollaborateurpetitCarCar"/>
              <w:rFonts w:ascii="Arial Narrow" w:hAnsi="Arial Narrow"/>
              <w:sz w:val="18"/>
              <w:szCs w:val="20"/>
            </w:rPr>
            <w:t>Youssef DAHAR</w:t>
          </w:r>
          <w:r w:rsidR="00D9271B" w:rsidRPr="00961BE4">
            <w:rPr>
              <w:rFonts w:ascii="Arial Narrow" w:hAnsi="Arial Narrow"/>
              <w:sz w:val="18"/>
              <w:szCs w:val="20"/>
            </w:rPr>
            <w:br/>
          </w:r>
          <w:r w:rsidR="00961BE4" w:rsidRPr="00961BE4">
            <w:rPr>
              <w:rFonts w:ascii="Calibri" w:hAnsi="Calibri"/>
              <w:color w:val="000000"/>
              <w:szCs w:val="32"/>
            </w:rPr>
            <w:t>Ingénieur Concepteur Développeur JAVA/JEE</w:t>
          </w:r>
        </w:p>
        <w:p w:rsidR="00677216" w:rsidRPr="00BC5C60" w:rsidRDefault="00677216" w:rsidP="00B76339">
          <w:pPr>
            <w:pStyle w:val="Experience"/>
            <w:jc w:val="center"/>
            <w:rPr>
              <w:rFonts w:ascii="Arial Narrow" w:hAnsi="Arial Narrow"/>
              <w:sz w:val="20"/>
              <w:szCs w:val="20"/>
            </w:rPr>
          </w:pPr>
        </w:p>
      </w:tc>
    </w:tr>
    <w:tr w:rsidR="00677216" w:rsidRPr="0049519E" w:rsidTr="00677216">
      <w:trPr>
        <w:trHeight w:val="544"/>
      </w:trPr>
      <w:tc>
        <w:tcPr>
          <w:tcW w:w="9214" w:type="dxa"/>
        </w:tcPr>
        <w:p w:rsidR="00B33565" w:rsidRPr="00BC5C60" w:rsidRDefault="00B33565" w:rsidP="00B33565">
          <w:pPr>
            <w:pStyle w:val="En-tte-TitreProjet"/>
            <w:tabs>
              <w:tab w:val="clear" w:pos="4536"/>
              <w:tab w:val="clear" w:pos="9072"/>
              <w:tab w:val="left" w:pos="5966"/>
            </w:tabs>
            <w:jc w:val="center"/>
            <w:rPr>
              <w:rFonts w:ascii="Arial Narrow" w:hAnsi="Arial Narrow"/>
              <w:color w:val="E22F22" w:themeColor="text2"/>
            </w:rPr>
          </w:pPr>
        </w:p>
        <w:p w:rsidR="00677216" w:rsidRPr="0049519E" w:rsidRDefault="001E2A98" w:rsidP="00FE69BD">
          <w:pPr>
            <w:pStyle w:val="En-tte-TitreProjet"/>
            <w:tabs>
              <w:tab w:val="clear" w:pos="4536"/>
              <w:tab w:val="clear" w:pos="9072"/>
              <w:tab w:val="left" w:pos="5966"/>
            </w:tabs>
            <w:jc w:val="center"/>
            <w:rPr>
              <w:rFonts w:ascii="Arial Narrow" w:hAnsi="Arial Narrow"/>
              <w:b w:val="0"/>
              <w:color w:val="A97024"/>
              <w:szCs w:val="28"/>
            </w:rPr>
          </w:pPr>
          <w:r>
            <w:rPr>
              <w:b w:val="0"/>
              <w:caps w:val="0"/>
              <w:szCs w:val="22"/>
            </w:rPr>
            <w:fldChar w:fldCharType="begin"/>
          </w:r>
          <w:r w:rsidRPr="0049519E">
            <w:instrText xml:space="preserve"> DOCPROPERTY  Fonction  \* MERGEFORMAT </w:instrText>
          </w:r>
          <w:r>
            <w:rPr>
              <w:b w:val="0"/>
              <w:caps w:val="0"/>
              <w:szCs w:val="22"/>
            </w:rPr>
            <w:fldChar w:fldCharType="separate"/>
          </w:r>
          <w:r w:rsidR="006C31C2">
            <w:rPr>
              <w:bCs/>
              <w:caps w:val="0"/>
              <w:szCs w:val="22"/>
            </w:rPr>
            <w:t>Erreur ! Nom de propriété de document inconnu.</w:t>
          </w:r>
          <w:r>
            <w:rPr>
              <w:rFonts w:ascii="Arial Narrow" w:hAnsi="Arial Narrow"/>
              <w:color w:val="A97024"/>
            </w:rPr>
            <w:fldChar w:fldCharType="end"/>
          </w:r>
        </w:p>
      </w:tc>
    </w:tr>
  </w:tbl>
  <w:p w:rsidR="00677216" w:rsidRPr="0049519E" w:rsidRDefault="00677216">
    <w:pPr>
      <w:rPr>
        <w:rFonts w:ascii="Arial Narrow" w:hAnsi="Arial Narro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0pt;height:35.25pt" o:bullet="t">
        <v:imagedata r:id="rId1" o:title=""/>
      </v:shape>
    </w:pict>
  </w:numPicBullet>
  <w:numPicBullet w:numPicBulletId="1">
    <w:pict>
      <v:shape id="_x0000_i1066" type="#_x0000_t75" style="width:11.25pt;height:11.25pt" o:bullet="t">
        <v:imagedata r:id="rId2" o:title="triangle-cyan"/>
      </v:shape>
    </w:pict>
  </w:numPicBullet>
  <w:numPicBullet w:numPicBulletId="2">
    <w:pict>
      <v:shape id="_x0000_i1067" type="#_x0000_t75" style="width:3pt;height:6.75pt" o:bullet="t">
        <v:imagedata r:id="rId3" o:title="art8D"/>
      </v:shape>
    </w:pict>
  </w:numPicBullet>
  <w:abstractNum w:abstractNumId="0">
    <w:nsid w:val="FFFFFF89"/>
    <w:multiLevelType w:val="singleLevel"/>
    <w:tmpl w:val="40F212F8"/>
    <w:lvl w:ilvl="0">
      <w:start w:val="1"/>
      <w:numFmt w:val="bullet"/>
      <w:pStyle w:val="StyleListepucesGras"/>
      <w:lvlText w:val=""/>
      <w:lvlJc w:val="left"/>
      <w:pPr>
        <w:tabs>
          <w:tab w:val="num" w:pos="10348"/>
        </w:tabs>
        <w:ind w:left="10158" w:hanging="170"/>
      </w:pPr>
      <w:rPr>
        <w:rFonts w:ascii="Symbol" w:hAnsi="Symbol" w:hint="default"/>
        <w:color w:val="999999"/>
      </w:rPr>
    </w:lvl>
  </w:abstractNum>
  <w:abstractNum w:abstractNumId="1">
    <w:nsid w:val="013E569E"/>
    <w:multiLevelType w:val="singleLevel"/>
    <w:tmpl w:val="56A4618E"/>
    <w:lvl w:ilvl="0">
      <w:start w:val="1"/>
      <w:numFmt w:val="bullet"/>
      <w:pStyle w:val="Listepuc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66469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A4D68"/>
    <w:multiLevelType w:val="multilevel"/>
    <w:tmpl w:val="997236F6"/>
    <w:lvl w:ilvl="0">
      <w:start w:val="1"/>
      <w:numFmt w:val="decimal"/>
      <w:pStyle w:val="Titreniveau1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pStyle w:val="Titreniveau3"/>
      <w:lvlText w:val="%1.%2.%3."/>
      <w:lvlJc w:val="left"/>
      <w:pPr>
        <w:tabs>
          <w:tab w:val="num" w:pos="288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>
    <w:nsid w:val="0A2C5A89"/>
    <w:multiLevelType w:val="singleLevel"/>
    <w:tmpl w:val="040C0001"/>
    <w:lvl w:ilvl="0">
      <w:start w:val="1"/>
      <w:numFmt w:val="bullet"/>
      <w:pStyle w:val="tableauimag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9E33D0"/>
    <w:multiLevelType w:val="hybridMultilevel"/>
    <w:tmpl w:val="2E6414D4"/>
    <w:lvl w:ilvl="0" w:tplc="FFFFFFFF">
      <w:start w:val="1"/>
      <w:numFmt w:val="bullet"/>
      <w:pStyle w:val="listepuce3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370DF5"/>
    <w:multiLevelType w:val="hybridMultilevel"/>
    <w:tmpl w:val="4290F6E0"/>
    <w:lvl w:ilvl="0" w:tplc="DE44988C">
      <w:start w:val="1"/>
      <w:numFmt w:val="bullet"/>
      <w:pStyle w:val="TitreParagraphe"/>
      <w:lvlText w:val="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2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140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022161"/>
    <w:multiLevelType w:val="hybridMultilevel"/>
    <w:tmpl w:val="96CEE2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B7858"/>
    <w:multiLevelType w:val="hybridMultilevel"/>
    <w:tmpl w:val="69148B64"/>
    <w:lvl w:ilvl="0" w:tplc="35D6C68E">
      <w:start w:val="1"/>
      <w:numFmt w:val="bullet"/>
      <w:pStyle w:val="puceparagraphe"/>
      <w:lvlText w:val=""/>
      <w:lvlJc w:val="left"/>
      <w:pPr>
        <w:tabs>
          <w:tab w:val="num" w:pos="360"/>
        </w:tabs>
        <w:ind w:left="60" w:hanging="60"/>
      </w:pPr>
      <w:rPr>
        <w:rFonts w:ascii="Symbol" w:hAnsi="Symbol" w:hint="default"/>
        <w:color w:val="999999"/>
      </w:rPr>
    </w:lvl>
    <w:lvl w:ilvl="1" w:tplc="2A289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8171E4"/>
    <w:multiLevelType w:val="singleLevel"/>
    <w:tmpl w:val="199E280E"/>
    <w:lvl w:ilvl="0">
      <w:start w:val="1"/>
      <w:numFmt w:val="bullet"/>
      <w:pStyle w:val="NormalListe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984207"/>
    <w:multiLevelType w:val="hybridMultilevel"/>
    <w:tmpl w:val="808CF9A2"/>
    <w:lvl w:ilvl="0" w:tplc="5210A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22F22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211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DF2950"/>
    <w:multiLevelType w:val="hybridMultilevel"/>
    <w:tmpl w:val="4C4EA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F6AB5"/>
    <w:multiLevelType w:val="hybridMultilevel"/>
    <w:tmpl w:val="EF0C6162"/>
    <w:lvl w:ilvl="0" w:tplc="5210A07A">
      <w:start w:val="1"/>
      <w:numFmt w:val="bullet"/>
      <w:pStyle w:val="Listecolonnedroite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E22F22" w:themeColor="text2"/>
      </w:rPr>
    </w:lvl>
    <w:lvl w:ilvl="1" w:tplc="6E8090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C43415"/>
    <w:multiLevelType w:val="hybridMultilevel"/>
    <w:tmpl w:val="7BE8E218"/>
    <w:lvl w:ilvl="0" w:tplc="7DEC6D3C">
      <w:start w:val="1"/>
      <w:numFmt w:val="bullet"/>
      <w:pStyle w:val="Style4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D30D98"/>
    <w:multiLevelType w:val="hybridMultilevel"/>
    <w:tmpl w:val="8228B882"/>
    <w:lvl w:ilvl="0" w:tplc="88C68CA0">
      <w:start w:val="1"/>
      <w:numFmt w:val="bullet"/>
      <w:pStyle w:val="StyleListeflecheAvant12ptAprs0p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B74446"/>
    <w:multiLevelType w:val="hybridMultilevel"/>
    <w:tmpl w:val="2EC6A668"/>
    <w:lvl w:ilvl="0" w:tplc="B080C6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266229"/>
    <w:multiLevelType w:val="singleLevel"/>
    <w:tmpl w:val="88EE75E8"/>
    <w:lvl w:ilvl="0">
      <w:start w:val="1"/>
      <w:numFmt w:val="bullet"/>
      <w:pStyle w:val="ContratArtListeN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BC2FD2"/>
    <w:multiLevelType w:val="hybridMultilevel"/>
    <w:tmpl w:val="8E584A6A"/>
    <w:lvl w:ilvl="0" w:tplc="16368BD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4E7384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9297C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70D10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C89BD4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76D8C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80B294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C89BD2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B038CC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6611627"/>
    <w:multiLevelType w:val="singleLevel"/>
    <w:tmpl w:val="AC7CB79C"/>
    <w:lvl w:ilvl="0">
      <w:start w:val="1"/>
      <w:numFmt w:val="bullet"/>
      <w:pStyle w:val="Liste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A8575A6"/>
    <w:multiLevelType w:val="hybridMultilevel"/>
    <w:tmpl w:val="6FEAF6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D10A95"/>
    <w:multiLevelType w:val="hybridMultilevel"/>
    <w:tmpl w:val="16F86C5C"/>
    <w:lvl w:ilvl="0" w:tplc="812E5CCC">
      <w:start w:val="1"/>
      <w:numFmt w:val="bullet"/>
      <w:pStyle w:val="Puce1"/>
      <w:lvlText w:val="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vanish w:val="0"/>
        <w:color w:val="E22F22" w:themeColor="text2"/>
        <w:sz w:val="40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784456">
      <w:start w:val="1"/>
      <w:numFmt w:val="bullet"/>
      <w:pStyle w:val="Puce2"/>
      <w:lvlText w:val=""/>
      <w:lvlPicBulletId w:val="1"/>
      <w:lvlJc w:val="left"/>
      <w:pPr>
        <w:ind w:left="1680" w:hanging="360"/>
      </w:pPr>
      <w:rPr>
        <w:rFonts w:ascii="Symbol" w:hAnsi="Symbol" w:hint="default"/>
        <w:color w:val="auto"/>
        <w:sz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261A6"/>
    <w:multiLevelType w:val="hybridMultilevel"/>
    <w:tmpl w:val="EDD6ADBE"/>
    <w:lvl w:ilvl="0" w:tplc="F01621DE">
      <w:start w:val="1"/>
      <w:numFmt w:val="bullet"/>
      <w:pStyle w:val="NormalListe"/>
      <w:lvlText w:val="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6D286E06"/>
    <w:multiLevelType w:val="multilevel"/>
    <w:tmpl w:val="04324A94"/>
    <w:lvl w:ilvl="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  <w:vanish w:val="0"/>
        <w:color w:val="E22F22" w:themeColor="text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6EC9533E"/>
    <w:multiLevelType w:val="multilevel"/>
    <w:tmpl w:val="768C3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F222F6B"/>
    <w:multiLevelType w:val="multilevel"/>
    <w:tmpl w:val="5B345AA6"/>
    <w:lvl w:ilvl="0">
      <w:start w:val="1"/>
      <w:numFmt w:val="upperRoman"/>
      <w:pStyle w:val="Titrereferen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A6B24D8"/>
    <w:multiLevelType w:val="hybridMultilevel"/>
    <w:tmpl w:val="36C0B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424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1"/>
  </w:num>
  <w:num w:numId="5">
    <w:abstractNumId w:val="19"/>
  </w:num>
  <w:num w:numId="6">
    <w:abstractNumId w:val="5"/>
  </w:num>
  <w:num w:numId="7">
    <w:abstractNumId w:val="22"/>
  </w:num>
  <w:num w:numId="8">
    <w:abstractNumId w:val="9"/>
  </w:num>
  <w:num w:numId="9">
    <w:abstractNumId w:val="23"/>
  </w:num>
  <w:num w:numId="10">
    <w:abstractNumId w:val="8"/>
  </w:num>
  <w:num w:numId="11">
    <w:abstractNumId w:val="15"/>
  </w:num>
  <w:num w:numId="12">
    <w:abstractNumId w:val="14"/>
  </w:num>
  <w:num w:numId="13">
    <w:abstractNumId w:val="3"/>
  </w:num>
  <w:num w:numId="14">
    <w:abstractNumId w:val="6"/>
  </w:num>
  <w:num w:numId="15">
    <w:abstractNumId w:val="21"/>
  </w:num>
  <w:num w:numId="16">
    <w:abstractNumId w:val="25"/>
  </w:num>
  <w:num w:numId="17">
    <w:abstractNumId w:val="27"/>
  </w:num>
  <w:num w:numId="18">
    <w:abstractNumId w:val="24"/>
  </w:num>
  <w:num w:numId="19">
    <w:abstractNumId w:val="11"/>
  </w:num>
  <w:num w:numId="20">
    <w:abstractNumId w:val="2"/>
  </w:num>
  <w:num w:numId="21">
    <w:abstractNumId w:val="26"/>
  </w:num>
  <w:num w:numId="22">
    <w:abstractNumId w:val="13"/>
  </w:num>
  <w:num w:numId="23">
    <w:abstractNumId w:val="18"/>
  </w:num>
  <w:num w:numId="24">
    <w:abstractNumId w:val="16"/>
  </w:num>
  <w:num w:numId="25">
    <w:abstractNumId w:val="12"/>
  </w:num>
  <w:num w:numId="26">
    <w:abstractNumId w:val="20"/>
  </w:num>
  <w:num w:numId="27">
    <w:abstractNumId w:val="13"/>
  </w:num>
  <w:num w:numId="28">
    <w:abstractNumId w:val="13"/>
  </w:num>
  <w:num w:numId="29">
    <w:abstractNumId w:val="7"/>
  </w:num>
  <w:num w:numId="30">
    <w:abstractNumId w:val="10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linkStyles/>
  <w:stylePaneFormatFilter w:val="1B08" w:allStyles="0" w:customStyles="0" w:latentStyles="0" w:stylesInUse="1" w:headingStyles="0" w:numberingStyles="0" w:tableStyles="0" w:directFormattingOnRuns="1" w:directFormattingOnParagraphs="1" w:directFormattingOnNumbering="0" w:directFormattingOnTables="1" w:clearFormatting="1" w:top3HeadingStyles="0" w:visibleStyles="0" w:alternateStyleNames="0"/>
  <w:stylePaneSortMethod w:val="0004"/>
  <w:defaultTabStop w:val="227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D1"/>
    <w:rsid w:val="00003F00"/>
    <w:rsid w:val="00006AC6"/>
    <w:rsid w:val="00007E97"/>
    <w:rsid w:val="00021AA0"/>
    <w:rsid w:val="00030D0E"/>
    <w:rsid w:val="00052586"/>
    <w:rsid w:val="00053F91"/>
    <w:rsid w:val="00071D60"/>
    <w:rsid w:val="00074816"/>
    <w:rsid w:val="00080CE1"/>
    <w:rsid w:val="000838C2"/>
    <w:rsid w:val="0008654D"/>
    <w:rsid w:val="00096008"/>
    <w:rsid w:val="000A1C39"/>
    <w:rsid w:val="000A3DC9"/>
    <w:rsid w:val="000C01CE"/>
    <w:rsid w:val="000C23A6"/>
    <w:rsid w:val="000C25C5"/>
    <w:rsid w:val="000C36D5"/>
    <w:rsid w:val="000D1510"/>
    <w:rsid w:val="000D1F6D"/>
    <w:rsid w:val="000D5048"/>
    <w:rsid w:val="000D76DD"/>
    <w:rsid w:val="000D7A2F"/>
    <w:rsid w:val="000E43F2"/>
    <w:rsid w:val="000E6FC7"/>
    <w:rsid w:val="000F0A4F"/>
    <w:rsid w:val="000F0D04"/>
    <w:rsid w:val="000F7043"/>
    <w:rsid w:val="000F7302"/>
    <w:rsid w:val="0010037A"/>
    <w:rsid w:val="00102FCD"/>
    <w:rsid w:val="00104616"/>
    <w:rsid w:val="00105724"/>
    <w:rsid w:val="00110EA6"/>
    <w:rsid w:val="0011115C"/>
    <w:rsid w:val="00111526"/>
    <w:rsid w:val="001129BE"/>
    <w:rsid w:val="00115507"/>
    <w:rsid w:val="001210D6"/>
    <w:rsid w:val="0013371A"/>
    <w:rsid w:val="00140692"/>
    <w:rsid w:val="001457F8"/>
    <w:rsid w:val="001457FB"/>
    <w:rsid w:val="00146349"/>
    <w:rsid w:val="00157CB2"/>
    <w:rsid w:val="00162F28"/>
    <w:rsid w:val="00190B8A"/>
    <w:rsid w:val="0019552B"/>
    <w:rsid w:val="001A7FDE"/>
    <w:rsid w:val="001C3427"/>
    <w:rsid w:val="001C5684"/>
    <w:rsid w:val="001C65EE"/>
    <w:rsid w:val="001C6840"/>
    <w:rsid w:val="001E2A98"/>
    <w:rsid w:val="001F76B1"/>
    <w:rsid w:val="0021763A"/>
    <w:rsid w:val="00223F76"/>
    <w:rsid w:val="002314C9"/>
    <w:rsid w:val="00232342"/>
    <w:rsid w:val="0023606F"/>
    <w:rsid w:val="002437CC"/>
    <w:rsid w:val="00260169"/>
    <w:rsid w:val="00260C2C"/>
    <w:rsid w:val="00261C6A"/>
    <w:rsid w:val="00266948"/>
    <w:rsid w:val="0027154A"/>
    <w:rsid w:val="00277EA0"/>
    <w:rsid w:val="00285CB4"/>
    <w:rsid w:val="00285E25"/>
    <w:rsid w:val="002A70FC"/>
    <w:rsid w:val="002B66A2"/>
    <w:rsid w:val="002B6E9D"/>
    <w:rsid w:val="002C040B"/>
    <w:rsid w:val="002C5216"/>
    <w:rsid w:val="002D760A"/>
    <w:rsid w:val="002E17EF"/>
    <w:rsid w:val="002E227D"/>
    <w:rsid w:val="002E3085"/>
    <w:rsid w:val="002E7B6C"/>
    <w:rsid w:val="002F3488"/>
    <w:rsid w:val="002F5904"/>
    <w:rsid w:val="00300D50"/>
    <w:rsid w:val="003055B3"/>
    <w:rsid w:val="003310A7"/>
    <w:rsid w:val="003326D0"/>
    <w:rsid w:val="003363CB"/>
    <w:rsid w:val="003449EE"/>
    <w:rsid w:val="00347938"/>
    <w:rsid w:val="003537B8"/>
    <w:rsid w:val="00362B19"/>
    <w:rsid w:val="003662FE"/>
    <w:rsid w:val="00374DB8"/>
    <w:rsid w:val="0038023A"/>
    <w:rsid w:val="00384644"/>
    <w:rsid w:val="003A7452"/>
    <w:rsid w:val="003B3BBF"/>
    <w:rsid w:val="003C2F22"/>
    <w:rsid w:val="003C55D1"/>
    <w:rsid w:val="003C5D44"/>
    <w:rsid w:val="003D4D01"/>
    <w:rsid w:val="003E5EB6"/>
    <w:rsid w:val="003E7AC4"/>
    <w:rsid w:val="003F1FF9"/>
    <w:rsid w:val="003F2CBE"/>
    <w:rsid w:val="00413D2F"/>
    <w:rsid w:val="00416845"/>
    <w:rsid w:val="00423004"/>
    <w:rsid w:val="00424F74"/>
    <w:rsid w:val="00433E20"/>
    <w:rsid w:val="004374F7"/>
    <w:rsid w:val="00440507"/>
    <w:rsid w:val="00441683"/>
    <w:rsid w:val="00442873"/>
    <w:rsid w:val="00446F7A"/>
    <w:rsid w:val="0044759C"/>
    <w:rsid w:val="00451D58"/>
    <w:rsid w:val="00453DDE"/>
    <w:rsid w:val="00455C3F"/>
    <w:rsid w:val="00461047"/>
    <w:rsid w:val="004627B1"/>
    <w:rsid w:val="00494151"/>
    <w:rsid w:val="0049519E"/>
    <w:rsid w:val="00495D47"/>
    <w:rsid w:val="00496283"/>
    <w:rsid w:val="004A5C16"/>
    <w:rsid w:val="004C2ED2"/>
    <w:rsid w:val="004C4FD1"/>
    <w:rsid w:val="004E2276"/>
    <w:rsid w:val="004E3933"/>
    <w:rsid w:val="004F20E7"/>
    <w:rsid w:val="004F55C2"/>
    <w:rsid w:val="005007C5"/>
    <w:rsid w:val="00511B92"/>
    <w:rsid w:val="00514440"/>
    <w:rsid w:val="00515418"/>
    <w:rsid w:val="00516315"/>
    <w:rsid w:val="00527632"/>
    <w:rsid w:val="0053079D"/>
    <w:rsid w:val="00532FD6"/>
    <w:rsid w:val="00533730"/>
    <w:rsid w:val="00535DAC"/>
    <w:rsid w:val="005442E3"/>
    <w:rsid w:val="005536D9"/>
    <w:rsid w:val="00554B53"/>
    <w:rsid w:val="0055667C"/>
    <w:rsid w:val="00567AD1"/>
    <w:rsid w:val="005821BA"/>
    <w:rsid w:val="005857EC"/>
    <w:rsid w:val="00592184"/>
    <w:rsid w:val="005939E7"/>
    <w:rsid w:val="005A02D0"/>
    <w:rsid w:val="005A0F56"/>
    <w:rsid w:val="005A1EF7"/>
    <w:rsid w:val="005A356C"/>
    <w:rsid w:val="005A6262"/>
    <w:rsid w:val="005B01A4"/>
    <w:rsid w:val="005B2200"/>
    <w:rsid w:val="005C553C"/>
    <w:rsid w:val="005C5573"/>
    <w:rsid w:val="005D031D"/>
    <w:rsid w:val="005D59EB"/>
    <w:rsid w:val="005D7B37"/>
    <w:rsid w:val="005E0295"/>
    <w:rsid w:val="005F173D"/>
    <w:rsid w:val="005F1B29"/>
    <w:rsid w:val="0060164A"/>
    <w:rsid w:val="00601D48"/>
    <w:rsid w:val="006052F8"/>
    <w:rsid w:val="00612EE3"/>
    <w:rsid w:val="00615158"/>
    <w:rsid w:val="00621B75"/>
    <w:rsid w:val="00630E47"/>
    <w:rsid w:val="00634225"/>
    <w:rsid w:val="00635FC4"/>
    <w:rsid w:val="0064429F"/>
    <w:rsid w:val="00651E09"/>
    <w:rsid w:val="00654FFF"/>
    <w:rsid w:val="0065720B"/>
    <w:rsid w:val="006749F3"/>
    <w:rsid w:val="00677216"/>
    <w:rsid w:val="006A4701"/>
    <w:rsid w:val="006A70AE"/>
    <w:rsid w:val="006B7068"/>
    <w:rsid w:val="006B7D8F"/>
    <w:rsid w:val="006C31C2"/>
    <w:rsid w:val="006C783B"/>
    <w:rsid w:val="006C78BF"/>
    <w:rsid w:val="006D258E"/>
    <w:rsid w:val="006D39CA"/>
    <w:rsid w:val="006D5DE0"/>
    <w:rsid w:val="006E1734"/>
    <w:rsid w:val="006E2114"/>
    <w:rsid w:val="006E30E3"/>
    <w:rsid w:val="006E5154"/>
    <w:rsid w:val="00703AF6"/>
    <w:rsid w:val="00707990"/>
    <w:rsid w:val="0071104D"/>
    <w:rsid w:val="00712166"/>
    <w:rsid w:val="007168FE"/>
    <w:rsid w:val="007262F7"/>
    <w:rsid w:val="00730A4A"/>
    <w:rsid w:val="00731C67"/>
    <w:rsid w:val="00741255"/>
    <w:rsid w:val="00744803"/>
    <w:rsid w:val="0074787D"/>
    <w:rsid w:val="00755125"/>
    <w:rsid w:val="00766FD5"/>
    <w:rsid w:val="007826A9"/>
    <w:rsid w:val="007865C0"/>
    <w:rsid w:val="00791BD3"/>
    <w:rsid w:val="0079516A"/>
    <w:rsid w:val="007A7AB4"/>
    <w:rsid w:val="007C1F1B"/>
    <w:rsid w:val="007C44B0"/>
    <w:rsid w:val="007D2479"/>
    <w:rsid w:val="007D7C10"/>
    <w:rsid w:val="007E3E0D"/>
    <w:rsid w:val="007E4A8E"/>
    <w:rsid w:val="007F193A"/>
    <w:rsid w:val="007F24DD"/>
    <w:rsid w:val="007F343D"/>
    <w:rsid w:val="007F593E"/>
    <w:rsid w:val="0081220C"/>
    <w:rsid w:val="0082112B"/>
    <w:rsid w:val="00824842"/>
    <w:rsid w:val="008306EB"/>
    <w:rsid w:val="00834BC0"/>
    <w:rsid w:val="00843EF9"/>
    <w:rsid w:val="008466A4"/>
    <w:rsid w:val="00862F2B"/>
    <w:rsid w:val="00865A77"/>
    <w:rsid w:val="00866203"/>
    <w:rsid w:val="00882324"/>
    <w:rsid w:val="00885979"/>
    <w:rsid w:val="00886EB6"/>
    <w:rsid w:val="00892C96"/>
    <w:rsid w:val="008B158E"/>
    <w:rsid w:val="008C07A1"/>
    <w:rsid w:val="008C4379"/>
    <w:rsid w:val="008D2F40"/>
    <w:rsid w:val="008D5B76"/>
    <w:rsid w:val="008D5D4C"/>
    <w:rsid w:val="008D767B"/>
    <w:rsid w:val="008E30C5"/>
    <w:rsid w:val="008F2634"/>
    <w:rsid w:val="009041B6"/>
    <w:rsid w:val="009071A1"/>
    <w:rsid w:val="00911C07"/>
    <w:rsid w:val="00920A03"/>
    <w:rsid w:val="009226C4"/>
    <w:rsid w:val="00932F08"/>
    <w:rsid w:val="009352D3"/>
    <w:rsid w:val="009400BC"/>
    <w:rsid w:val="00946122"/>
    <w:rsid w:val="00946B0E"/>
    <w:rsid w:val="009479AA"/>
    <w:rsid w:val="00953C91"/>
    <w:rsid w:val="009610DC"/>
    <w:rsid w:val="0096114F"/>
    <w:rsid w:val="00961BE4"/>
    <w:rsid w:val="009844F4"/>
    <w:rsid w:val="00993507"/>
    <w:rsid w:val="009A5867"/>
    <w:rsid w:val="009B16E5"/>
    <w:rsid w:val="009B5913"/>
    <w:rsid w:val="009B7E57"/>
    <w:rsid w:val="009C34FB"/>
    <w:rsid w:val="009D25DC"/>
    <w:rsid w:val="009E3857"/>
    <w:rsid w:val="009E7087"/>
    <w:rsid w:val="009F5EDB"/>
    <w:rsid w:val="00A01726"/>
    <w:rsid w:val="00A13D24"/>
    <w:rsid w:val="00A15587"/>
    <w:rsid w:val="00A15CA1"/>
    <w:rsid w:val="00A2425A"/>
    <w:rsid w:val="00A25809"/>
    <w:rsid w:val="00A261B8"/>
    <w:rsid w:val="00A30E11"/>
    <w:rsid w:val="00A32B7A"/>
    <w:rsid w:val="00A32DFE"/>
    <w:rsid w:val="00A33497"/>
    <w:rsid w:val="00A44F43"/>
    <w:rsid w:val="00A467C3"/>
    <w:rsid w:val="00A51564"/>
    <w:rsid w:val="00A744C3"/>
    <w:rsid w:val="00A846A5"/>
    <w:rsid w:val="00A852E9"/>
    <w:rsid w:val="00A9465C"/>
    <w:rsid w:val="00AA4643"/>
    <w:rsid w:val="00AB7723"/>
    <w:rsid w:val="00AC0F7B"/>
    <w:rsid w:val="00AC7AA5"/>
    <w:rsid w:val="00AD135C"/>
    <w:rsid w:val="00AD4F8D"/>
    <w:rsid w:val="00AD579F"/>
    <w:rsid w:val="00AD618D"/>
    <w:rsid w:val="00AE2571"/>
    <w:rsid w:val="00AF21D6"/>
    <w:rsid w:val="00AF2B29"/>
    <w:rsid w:val="00AF5D82"/>
    <w:rsid w:val="00B04538"/>
    <w:rsid w:val="00B23984"/>
    <w:rsid w:val="00B25A6A"/>
    <w:rsid w:val="00B33565"/>
    <w:rsid w:val="00B43FA1"/>
    <w:rsid w:val="00B56DE8"/>
    <w:rsid w:val="00B679B6"/>
    <w:rsid w:val="00B75C90"/>
    <w:rsid w:val="00B76339"/>
    <w:rsid w:val="00B8489D"/>
    <w:rsid w:val="00B8550D"/>
    <w:rsid w:val="00B91E41"/>
    <w:rsid w:val="00B936FB"/>
    <w:rsid w:val="00B96F5F"/>
    <w:rsid w:val="00B9773C"/>
    <w:rsid w:val="00B97C1C"/>
    <w:rsid w:val="00BA69EF"/>
    <w:rsid w:val="00BB1A49"/>
    <w:rsid w:val="00BC3237"/>
    <w:rsid w:val="00BC5C60"/>
    <w:rsid w:val="00BE26D1"/>
    <w:rsid w:val="00BE2884"/>
    <w:rsid w:val="00BE2BCA"/>
    <w:rsid w:val="00BE3988"/>
    <w:rsid w:val="00BF1173"/>
    <w:rsid w:val="00BF4BC0"/>
    <w:rsid w:val="00C00FE8"/>
    <w:rsid w:val="00C067B1"/>
    <w:rsid w:val="00C11644"/>
    <w:rsid w:val="00C14369"/>
    <w:rsid w:val="00C1642B"/>
    <w:rsid w:val="00C16F95"/>
    <w:rsid w:val="00C247E0"/>
    <w:rsid w:val="00C32767"/>
    <w:rsid w:val="00C32CB0"/>
    <w:rsid w:val="00C33F15"/>
    <w:rsid w:val="00C348CA"/>
    <w:rsid w:val="00C4172F"/>
    <w:rsid w:val="00C42D25"/>
    <w:rsid w:val="00C624A3"/>
    <w:rsid w:val="00C66DCD"/>
    <w:rsid w:val="00C74A65"/>
    <w:rsid w:val="00C81693"/>
    <w:rsid w:val="00C82F91"/>
    <w:rsid w:val="00C96FFB"/>
    <w:rsid w:val="00CB0E44"/>
    <w:rsid w:val="00CB22B6"/>
    <w:rsid w:val="00CB48D9"/>
    <w:rsid w:val="00CC3EAC"/>
    <w:rsid w:val="00CC7209"/>
    <w:rsid w:val="00CD5913"/>
    <w:rsid w:val="00CE71F7"/>
    <w:rsid w:val="00CF2B78"/>
    <w:rsid w:val="00CF480A"/>
    <w:rsid w:val="00CF7151"/>
    <w:rsid w:val="00D02B87"/>
    <w:rsid w:val="00D11EC3"/>
    <w:rsid w:val="00D1537D"/>
    <w:rsid w:val="00D17649"/>
    <w:rsid w:val="00D22D85"/>
    <w:rsid w:val="00D23C80"/>
    <w:rsid w:val="00D2741B"/>
    <w:rsid w:val="00D30B28"/>
    <w:rsid w:val="00D331DA"/>
    <w:rsid w:val="00D369A6"/>
    <w:rsid w:val="00D43782"/>
    <w:rsid w:val="00D5608A"/>
    <w:rsid w:val="00D5719A"/>
    <w:rsid w:val="00D63694"/>
    <w:rsid w:val="00D77279"/>
    <w:rsid w:val="00D8117A"/>
    <w:rsid w:val="00D83487"/>
    <w:rsid w:val="00D9271B"/>
    <w:rsid w:val="00D962E1"/>
    <w:rsid w:val="00DB32B7"/>
    <w:rsid w:val="00DC0545"/>
    <w:rsid w:val="00DC255C"/>
    <w:rsid w:val="00DC3C70"/>
    <w:rsid w:val="00DD3C4D"/>
    <w:rsid w:val="00DE4C27"/>
    <w:rsid w:val="00DF267A"/>
    <w:rsid w:val="00E03A7D"/>
    <w:rsid w:val="00E11590"/>
    <w:rsid w:val="00E140BE"/>
    <w:rsid w:val="00E2081D"/>
    <w:rsid w:val="00E25B0A"/>
    <w:rsid w:val="00E2626F"/>
    <w:rsid w:val="00E309A7"/>
    <w:rsid w:val="00E46DC5"/>
    <w:rsid w:val="00E51391"/>
    <w:rsid w:val="00E61094"/>
    <w:rsid w:val="00E66309"/>
    <w:rsid w:val="00E7350A"/>
    <w:rsid w:val="00E82A22"/>
    <w:rsid w:val="00E837AB"/>
    <w:rsid w:val="00EA2D81"/>
    <w:rsid w:val="00EA4E1B"/>
    <w:rsid w:val="00EB0095"/>
    <w:rsid w:val="00EB4133"/>
    <w:rsid w:val="00EB7168"/>
    <w:rsid w:val="00EC5337"/>
    <w:rsid w:val="00ED1912"/>
    <w:rsid w:val="00ED7D06"/>
    <w:rsid w:val="00EE0974"/>
    <w:rsid w:val="00EF1ACF"/>
    <w:rsid w:val="00EF2194"/>
    <w:rsid w:val="00EF42CA"/>
    <w:rsid w:val="00F00D0A"/>
    <w:rsid w:val="00F0504C"/>
    <w:rsid w:val="00F33152"/>
    <w:rsid w:val="00F4030C"/>
    <w:rsid w:val="00F40B02"/>
    <w:rsid w:val="00F524A6"/>
    <w:rsid w:val="00F54CC5"/>
    <w:rsid w:val="00F55CC6"/>
    <w:rsid w:val="00F606D8"/>
    <w:rsid w:val="00F6257C"/>
    <w:rsid w:val="00F678B2"/>
    <w:rsid w:val="00F70548"/>
    <w:rsid w:val="00F70F70"/>
    <w:rsid w:val="00F73EB2"/>
    <w:rsid w:val="00F76FCD"/>
    <w:rsid w:val="00F8260F"/>
    <w:rsid w:val="00F849B3"/>
    <w:rsid w:val="00F93BAA"/>
    <w:rsid w:val="00F96FD4"/>
    <w:rsid w:val="00FA42B0"/>
    <w:rsid w:val="00FA518D"/>
    <w:rsid w:val="00FB1BCC"/>
    <w:rsid w:val="00FC120B"/>
    <w:rsid w:val="00FC6F26"/>
    <w:rsid w:val="00FC7BEC"/>
    <w:rsid w:val="00FD1697"/>
    <w:rsid w:val="00FD7A44"/>
    <w:rsid w:val="00FE2326"/>
    <w:rsid w:val="00FE61A8"/>
    <w:rsid w:val="00FE69BD"/>
    <w:rsid w:val="00FF13DE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2A41CA4-1902-40F9-ACC9-9AB8EEF4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01726"/>
    <w:pPr>
      <w:spacing w:after="20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aliases w:val="Titre 1 SQLI,1.Titre 1,H1,h1,l1,level 1,level1,1,1titre,1titre1,1titre2,1titre3,1titre4,1titre5,1titre6,Activité,Titre 11,t1.T1.Titre 1,t1,t1.T1,Header1,Heading1_Titre1,titre 1.,Ubizen 1,Titrlm1,ChapterTitle,Titre 1I,Teamlog-T1,chapitre,Level"/>
    <w:basedOn w:val="Normal"/>
    <w:next w:val="Normal"/>
    <w:link w:val="Titre1Car"/>
    <w:uiPriority w:val="9"/>
    <w:rsid w:val="00A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9C035" w:themeColor="accent1" w:themeShade="BF"/>
      <w:sz w:val="28"/>
      <w:szCs w:val="28"/>
    </w:rPr>
  </w:style>
  <w:style w:type="paragraph" w:styleId="Titre2">
    <w:name w:val="heading 2"/>
    <w:aliases w:val="Titre 23"/>
    <w:basedOn w:val="Normal"/>
    <w:next w:val="Normal"/>
    <w:link w:val="Titre2Car"/>
    <w:rsid w:val="00A01726"/>
    <w:pPr>
      <w:keepNext/>
      <w:spacing w:before="360" w:after="120"/>
      <w:ind w:left="454"/>
      <w:outlineLvl w:val="1"/>
    </w:pPr>
    <w:rPr>
      <w:rFonts w:cs="Arial"/>
      <w:b/>
      <w:bCs/>
      <w:caps/>
      <w:sz w:val="36"/>
    </w:rPr>
  </w:style>
  <w:style w:type="paragraph" w:styleId="Titre3">
    <w:name w:val="heading 3"/>
    <w:aliases w:val="Titre 3 SQLI,H3,H31,H32,H33,H34,H35,H36,H37,H38,H39,H311,H321,H331,H341,H351,H361,H371,H381,H310,H312,H322,H332,H342,H352,H362,H372,H382,H313,H323,H333,H343,H353,H363,H373,H383,H314,H324,H334,H344,H354,H364,H374,H384,H391,H3111,H3211,H3311"/>
    <w:basedOn w:val="Normal"/>
    <w:next w:val="Normal"/>
    <w:link w:val="Titre3Car"/>
    <w:autoRedefine/>
    <w:rsid w:val="00A01726"/>
    <w:pPr>
      <w:keepNext/>
      <w:numPr>
        <w:ilvl w:val="2"/>
        <w:numId w:val="18"/>
      </w:numPr>
      <w:tabs>
        <w:tab w:val="left" w:pos="851"/>
      </w:tabs>
      <w:spacing w:before="240" w:after="120"/>
      <w:outlineLvl w:val="2"/>
    </w:pPr>
    <w:rPr>
      <w:rFonts w:ascii="DIN Next LT Pro Light Condensed" w:hAnsi="DIN Next LT Pro Light Condensed"/>
      <w:caps/>
      <w:sz w:val="36"/>
    </w:rPr>
  </w:style>
  <w:style w:type="paragraph" w:styleId="Titre4">
    <w:name w:val="heading 4"/>
    <w:aliases w:val="Titre 4 SQLI,H4,Heading4_Titre4,4,Ref Heading 1,rh1,Heading sql,Titre 41,t4.T4,Alinéa,Ubizen 4,H41,Titre4,heading 4,l4,l41,l42,Teamlog-T4,Proposal Center 4,t4.T4.Titre 4,t4,Lev 4,4 dash,d,3,T4,Titre 4_JD,(Alt+4),h4,Unterunterabschnitt,Contrat "/>
    <w:basedOn w:val="Normal"/>
    <w:next w:val="Normal"/>
    <w:link w:val="Titre4Car"/>
    <w:rsid w:val="00A01726"/>
    <w:pPr>
      <w:keepNext/>
      <w:numPr>
        <w:ilvl w:val="3"/>
        <w:numId w:val="9"/>
      </w:numPr>
      <w:spacing w:before="240" w:after="60"/>
      <w:outlineLvl w:val="3"/>
    </w:pPr>
    <w:rPr>
      <w:color w:val="597897"/>
    </w:rPr>
  </w:style>
  <w:style w:type="paragraph" w:styleId="Titre5">
    <w:name w:val="heading 5"/>
    <w:aliases w:val="Titre 5 SQLI,a),Titre5,heading 5,H5"/>
    <w:basedOn w:val="Normal"/>
    <w:next w:val="Normal"/>
    <w:link w:val="Titre5Car"/>
    <w:rsid w:val="00A01726"/>
    <w:pPr>
      <w:numPr>
        <w:ilvl w:val="4"/>
        <w:numId w:val="9"/>
      </w:numPr>
      <w:spacing w:before="240" w:after="60"/>
      <w:outlineLvl w:val="4"/>
    </w:pPr>
  </w:style>
  <w:style w:type="paragraph" w:styleId="Titre6">
    <w:name w:val="heading 6"/>
    <w:aliases w:val="Titre 6 SQLI,H6"/>
    <w:basedOn w:val="Normal"/>
    <w:next w:val="Normal"/>
    <w:link w:val="Titre6Car"/>
    <w:rsid w:val="00A01726"/>
    <w:pPr>
      <w:numPr>
        <w:ilvl w:val="5"/>
        <w:numId w:val="9"/>
      </w:numPr>
      <w:spacing w:before="240" w:after="60"/>
      <w:outlineLvl w:val="5"/>
    </w:pPr>
  </w:style>
  <w:style w:type="paragraph" w:styleId="Titre7">
    <w:name w:val="heading 7"/>
    <w:aliases w:val="Titre 7 SQLI,Heading7_Titre7"/>
    <w:basedOn w:val="Normal"/>
    <w:next w:val="Normal"/>
    <w:link w:val="Titre7Car"/>
    <w:rsid w:val="00A01726"/>
    <w:pPr>
      <w:numPr>
        <w:ilvl w:val="6"/>
        <w:numId w:val="9"/>
      </w:numPr>
      <w:spacing w:before="240" w:after="60"/>
      <w:outlineLvl w:val="6"/>
    </w:pPr>
  </w:style>
  <w:style w:type="paragraph" w:styleId="Titre8">
    <w:name w:val="heading 8"/>
    <w:aliases w:val="Titre 8 SQLI"/>
    <w:basedOn w:val="Normal"/>
    <w:next w:val="Normal"/>
    <w:link w:val="Titre8Car"/>
    <w:rsid w:val="00A01726"/>
    <w:pPr>
      <w:numPr>
        <w:ilvl w:val="7"/>
        <w:numId w:val="9"/>
      </w:numPr>
      <w:spacing w:before="240" w:after="60"/>
      <w:outlineLvl w:val="7"/>
    </w:pPr>
    <w:rPr>
      <w:iCs/>
    </w:rPr>
  </w:style>
  <w:style w:type="paragraph" w:styleId="Titre9">
    <w:name w:val="heading 9"/>
    <w:aliases w:val="Titre 9 SQLI,Heading9_Titre9"/>
    <w:basedOn w:val="Normal"/>
    <w:next w:val="Normal"/>
    <w:link w:val="Titre9Car"/>
    <w:rsid w:val="00A01726"/>
    <w:pPr>
      <w:numPr>
        <w:ilvl w:val="8"/>
        <w:numId w:val="9"/>
      </w:numPr>
      <w:spacing w:before="240" w:after="60"/>
      <w:outlineLvl w:val="8"/>
    </w:pPr>
    <w:rPr>
      <w:b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1726"/>
    <w:pPr>
      <w:tabs>
        <w:tab w:val="center" w:pos="4536"/>
        <w:tab w:val="right" w:pos="9072"/>
      </w:tabs>
      <w:spacing w:after="0"/>
    </w:pPr>
  </w:style>
  <w:style w:type="paragraph" w:customStyle="1" w:styleId="Titrereference">
    <w:name w:val="Titre reference"/>
    <w:basedOn w:val="Normal"/>
    <w:autoRedefine/>
    <w:rsid w:val="00A01726"/>
    <w:pPr>
      <w:numPr>
        <w:numId w:val="16"/>
      </w:numPr>
      <w:spacing w:line="460" w:lineRule="exact"/>
    </w:pPr>
    <w:rPr>
      <w:rFonts w:ascii="DIN Next LT Pro Light Condensed" w:hAnsi="DIN Next LT Pro Light Condensed"/>
      <w:caps/>
      <w:color w:val="E22F22" w:themeColor="text2"/>
      <w:sz w:val="48"/>
    </w:rPr>
  </w:style>
  <w:style w:type="character" w:styleId="Numrodepage">
    <w:name w:val="page number"/>
    <w:basedOn w:val="Policepardfaut"/>
    <w:rsid w:val="00A01726"/>
  </w:style>
  <w:style w:type="paragraph" w:customStyle="1" w:styleId="En-tte-TitreProjet">
    <w:name w:val="En-tête-Titre Projet"/>
    <w:basedOn w:val="En-tte"/>
    <w:rsid w:val="00A01726"/>
    <w:pPr>
      <w:jc w:val="right"/>
    </w:pPr>
    <w:rPr>
      <w:b/>
      <w:caps/>
      <w:color w:val="FFFFFF"/>
      <w:szCs w:val="24"/>
    </w:rPr>
  </w:style>
  <w:style w:type="paragraph" w:customStyle="1" w:styleId="En-tte-Titre1">
    <w:name w:val="En-tête-Titre 1"/>
    <w:basedOn w:val="Normal"/>
    <w:rsid w:val="00A01726"/>
    <w:pPr>
      <w:spacing w:before="180"/>
      <w:jc w:val="right"/>
    </w:pPr>
    <w:rPr>
      <w:b/>
      <w:noProof/>
      <w:color w:val="800000"/>
    </w:rPr>
  </w:style>
  <w:style w:type="paragraph" w:styleId="TM1">
    <w:name w:val="toc 1"/>
    <w:basedOn w:val="Normal"/>
    <w:next w:val="Normal"/>
    <w:autoRedefine/>
    <w:uiPriority w:val="39"/>
    <w:unhideWhenUsed/>
    <w:rsid w:val="00A0172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Pieddepage-SQLI">
    <w:name w:val="Pied de page-SQLI"/>
    <w:basedOn w:val="Pieddepage"/>
    <w:rsid w:val="00A01726"/>
    <w:rPr>
      <w:sz w:val="16"/>
      <w:szCs w:val="24"/>
    </w:rPr>
  </w:style>
  <w:style w:type="character" w:customStyle="1" w:styleId="Chapoetexergue">
    <w:name w:val="Chapo et exergue"/>
    <w:basedOn w:val="Policepardfaut"/>
    <w:rsid w:val="00A01726"/>
    <w:rPr>
      <w:rFonts w:ascii="Times New Roman" w:hAnsi="Times New Roman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A01726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01726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semiHidden/>
    <w:rsid w:val="00A01726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semiHidden/>
    <w:rsid w:val="00A01726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semiHidden/>
    <w:rsid w:val="00A01726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semiHidden/>
    <w:rsid w:val="00A01726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semiHidden/>
    <w:rsid w:val="00A01726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semiHidden/>
    <w:rsid w:val="00A01726"/>
    <w:pPr>
      <w:spacing w:after="0"/>
      <w:ind w:left="1540"/>
    </w:pPr>
    <w:rPr>
      <w:sz w:val="20"/>
      <w:szCs w:val="20"/>
    </w:rPr>
  </w:style>
  <w:style w:type="character" w:styleId="Lienhypertexte">
    <w:name w:val="Hyperlink"/>
    <w:basedOn w:val="Lienhypertextesuivivisit"/>
    <w:uiPriority w:val="99"/>
    <w:rsid w:val="00A01726"/>
    <w:rPr>
      <w:rFonts w:ascii="DIN Next LT Pro Condensed" w:hAnsi="DIN Next LT Pro Condensed"/>
      <w:color w:val="000000" w:themeColor="text1"/>
      <w:sz w:val="28"/>
      <w:u w:val="single"/>
    </w:rPr>
  </w:style>
  <w:style w:type="paragraph" w:styleId="NormalWeb">
    <w:name w:val="Normal (Web)"/>
    <w:basedOn w:val="Normal"/>
    <w:link w:val="NormalWebCar"/>
    <w:uiPriority w:val="99"/>
    <w:unhideWhenUsed/>
    <w:rsid w:val="00A017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auimage">
    <w:name w:val="tableau image"/>
    <w:basedOn w:val="Normal"/>
    <w:rsid w:val="00A01726"/>
    <w:pPr>
      <w:numPr>
        <w:numId w:val="2"/>
      </w:numPr>
      <w:spacing w:before="160"/>
      <w:ind w:left="284"/>
      <w:jc w:val="center"/>
    </w:pPr>
    <w:rPr>
      <w:rFonts w:ascii="Verdana" w:hAnsi="Verdana"/>
    </w:rPr>
  </w:style>
  <w:style w:type="paragraph" w:customStyle="1" w:styleId="Paragraphe">
    <w:name w:val="Paragraphe"/>
    <w:basedOn w:val="Normal"/>
    <w:rsid w:val="00A01726"/>
    <w:pPr>
      <w:spacing w:before="120" w:after="60"/>
    </w:pPr>
  </w:style>
  <w:style w:type="paragraph" w:styleId="Pieddepage">
    <w:name w:val="footer"/>
    <w:basedOn w:val="Normal"/>
    <w:link w:val="PieddepageCar"/>
    <w:unhideWhenUsed/>
    <w:rsid w:val="00A01726"/>
    <w:pPr>
      <w:tabs>
        <w:tab w:val="center" w:pos="4536"/>
        <w:tab w:val="right" w:pos="9072"/>
      </w:tabs>
      <w:spacing w:after="0"/>
    </w:pPr>
  </w:style>
  <w:style w:type="paragraph" w:customStyle="1" w:styleId="StyleListepucesGras">
    <w:name w:val="Style Liste à puces + Gras"/>
    <w:basedOn w:val="Normal"/>
    <w:rsid w:val="00A01726"/>
    <w:pPr>
      <w:numPr>
        <w:numId w:val="1"/>
      </w:numPr>
      <w:tabs>
        <w:tab w:val="left" w:pos="425"/>
      </w:tabs>
      <w:ind w:left="284" w:firstLine="0"/>
    </w:pPr>
    <w:rPr>
      <w:bCs/>
    </w:rPr>
  </w:style>
  <w:style w:type="paragraph" w:customStyle="1" w:styleId="StyleNomProjetPageGardeGauche1cmInterligneExacteme">
    <w:name w:val="Style Nom Projet Page Garde + Gauche :  1 cm Interligne : Exacteme..."/>
    <w:basedOn w:val="NomProjetPageGarde"/>
    <w:rsid w:val="00A01726"/>
    <w:pPr>
      <w:spacing w:line="500" w:lineRule="exact"/>
      <w:ind w:left="567"/>
    </w:pPr>
    <w:rPr>
      <w:b/>
    </w:rPr>
  </w:style>
  <w:style w:type="paragraph" w:styleId="Index1">
    <w:name w:val="index 1"/>
    <w:basedOn w:val="Normal"/>
    <w:next w:val="Normal"/>
    <w:autoRedefine/>
    <w:semiHidden/>
    <w:rsid w:val="00A01726"/>
    <w:pPr>
      <w:suppressAutoHyphens/>
      <w:ind w:left="200" w:hanging="200"/>
    </w:pPr>
    <w:rPr>
      <w:rFonts w:ascii="Helvetica" w:hAnsi="Helvetica"/>
      <w:color w:val="000000"/>
      <w:lang w:eastAsia="ar-SA"/>
    </w:rPr>
  </w:style>
  <w:style w:type="paragraph" w:styleId="Index2">
    <w:name w:val="index 2"/>
    <w:basedOn w:val="Normal"/>
    <w:next w:val="Normal"/>
    <w:autoRedefine/>
    <w:semiHidden/>
    <w:rsid w:val="00A01726"/>
    <w:pPr>
      <w:ind w:left="400" w:hanging="200"/>
    </w:pPr>
  </w:style>
  <w:style w:type="paragraph" w:styleId="Titreindex">
    <w:name w:val="index heading"/>
    <w:basedOn w:val="Normal"/>
    <w:next w:val="Index1"/>
    <w:semiHidden/>
    <w:rsid w:val="00A01726"/>
    <w:pPr>
      <w:suppressAutoHyphens/>
    </w:pPr>
    <w:rPr>
      <w:color w:val="000000"/>
      <w:szCs w:val="24"/>
      <w:lang w:eastAsia="ar-SA"/>
    </w:rPr>
  </w:style>
  <w:style w:type="paragraph" w:styleId="Corpsdetexte">
    <w:name w:val="Body Text"/>
    <w:basedOn w:val="Normal"/>
    <w:rsid w:val="00A01726"/>
  </w:style>
  <w:style w:type="paragraph" w:customStyle="1" w:styleId="TitremoyenGauche">
    <w:name w:val="Titre moyen Gauche"/>
    <w:basedOn w:val="Normal"/>
    <w:rsid w:val="00A01726"/>
    <w:pPr>
      <w:spacing w:line="288" w:lineRule="auto"/>
      <w:ind w:left="284" w:right="284"/>
    </w:pPr>
    <w:rPr>
      <w:rFonts w:ascii="Arial Narrow" w:hAnsi="Arial Narrow"/>
      <w:lang w:val="en-US"/>
    </w:rPr>
  </w:style>
  <w:style w:type="paragraph" w:styleId="Index3">
    <w:name w:val="index 3"/>
    <w:basedOn w:val="Normal"/>
    <w:next w:val="Normal"/>
    <w:autoRedefine/>
    <w:semiHidden/>
    <w:rsid w:val="00A01726"/>
    <w:pPr>
      <w:ind w:left="600" w:hanging="200"/>
    </w:pPr>
  </w:style>
  <w:style w:type="paragraph" w:styleId="Lgende">
    <w:name w:val="caption"/>
    <w:basedOn w:val="Normal"/>
    <w:next w:val="Normal"/>
    <w:rsid w:val="00A01726"/>
    <w:pPr>
      <w:spacing w:before="120"/>
      <w:jc w:val="center"/>
    </w:pPr>
    <w:rPr>
      <w:i/>
      <w:iCs/>
      <w:sz w:val="16"/>
      <w:szCs w:val="16"/>
    </w:rPr>
  </w:style>
  <w:style w:type="character" w:styleId="Appelnotedebasdep">
    <w:name w:val="footnote reference"/>
    <w:basedOn w:val="Policepardfaut"/>
    <w:semiHidden/>
    <w:rsid w:val="00A01726"/>
    <w:rPr>
      <w:rFonts w:ascii="Arial" w:hAnsi="Arial"/>
      <w:color w:val="auto"/>
      <w:sz w:val="16"/>
      <w:vertAlign w:val="superscript"/>
    </w:rPr>
  </w:style>
  <w:style w:type="paragraph" w:styleId="Notedebasdepage">
    <w:name w:val="footnote text"/>
    <w:basedOn w:val="Normal"/>
    <w:semiHidden/>
    <w:rsid w:val="00A01726"/>
    <w:pPr>
      <w:spacing w:before="120" w:after="120"/>
    </w:pPr>
    <w:rPr>
      <w:sz w:val="16"/>
      <w:szCs w:val="16"/>
    </w:rPr>
  </w:style>
  <w:style w:type="character" w:customStyle="1" w:styleId="Fort">
    <w:name w:val="Fort"/>
    <w:rsid w:val="00A01726"/>
    <w:rPr>
      <w:b/>
    </w:rPr>
  </w:style>
  <w:style w:type="character" w:styleId="Lienhypertextesuivivisit">
    <w:name w:val="FollowedHyperlink"/>
    <w:basedOn w:val="Policepardfaut"/>
    <w:rsid w:val="00A01726"/>
    <w:rPr>
      <w:rFonts w:ascii="Verdana" w:hAnsi="Verdana"/>
      <w:color w:val="61658F"/>
      <w:sz w:val="18"/>
      <w:u w:val="single"/>
    </w:rPr>
  </w:style>
  <w:style w:type="paragraph" w:styleId="Normalcentr">
    <w:name w:val="Block Text"/>
    <w:basedOn w:val="Normal"/>
    <w:rsid w:val="00A01726"/>
    <w:pPr>
      <w:shd w:val="pct15" w:color="auto" w:fill="FFFFFF"/>
      <w:spacing w:before="160" w:line="288" w:lineRule="auto"/>
      <w:ind w:left="284" w:right="283"/>
    </w:pPr>
    <w:rPr>
      <w:sz w:val="16"/>
    </w:rPr>
  </w:style>
  <w:style w:type="paragraph" w:customStyle="1" w:styleId="Image">
    <w:name w:val="Image"/>
    <w:basedOn w:val="Normal"/>
    <w:next w:val="Lgende"/>
    <w:rsid w:val="00A01726"/>
    <w:pPr>
      <w:keepNext/>
      <w:spacing w:line="288" w:lineRule="auto"/>
      <w:ind w:left="1080"/>
    </w:pPr>
    <w:rPr>
      <w:rFonts w:ascii="Times New Roman" w:hAnsi="Times New Roman"/>
      <w:sz w:val="18"/>
    </w:rPr>
  </w:style>
  <w:style w:type="paragraph" w:customStyle="1" w:styleId="LettreGlossaire">
    <w:name w:val="LettreGlossaire"/>
    <w:basedOn w:val="Normal"/>
    <w:rsid w:val="00A01726"/>
    <w:pPr>
      <w:spacing w:before="160" w:line="288" w:lineRule="auto"/>
    </w:pPr>
    <w:rPr>
      <w:b/>
      <w:color w:val="0000FF"/>
    </w:rPr>
  </w:style>
  <w:style w:type="paragraph" w:customStyle="1" w:styleId="En-tteBase">
    <w:name w:val="En-tête (Base)"/>
    <w:basedOn w:val="Normal"/>
    <w:rsid w:val="00A01726"/>
    <w:pPr>
      <w:keepLines/>
      <w:tabs>
        <w:tab w:val="center" w:pos="4320"/>
        <w:tab w:val="right" w:pos="8640"/>
      </w:tabs>
      <w:spacing w:line="288" w:lineRule="auto"/>
    </w:pPr>
    <w:rPr>
      <w:spacing w:val="-4"/>
      <w:sz w:val="18"/>
    </w:rPr>
  </w:style>
  <w:style w:type="character" w:styleId="Appeldenotedefin">
    <w:name w:val="endnote reference"/>
    <w:semiHidden/>
    <w:rsid w:val="00A01726"/>
    <w:rPr>
      <w:b/>
      <w:vertAlign w:val="superscript"/>
    </w:rPr>
  </w:style>
  <w:style w:type="paragraph" w:styleId="Notedefin">
    <w:name w:val="endnote text"/>
    <w:basedOn w:val="Normal"/>
    <w:semiHidden/>
    <w:rsid w:val="00A01726"/>
    <w:pPr>
      <w:keepLines/>
      <w:spacing w:line="220" w:lineRule="atLeast"/>
      <w:ind w:left="1080"/>
    </w:pPr>
    <w:rPr>
      <w:rFonts w:ascii="Times New Roman" w:hAnsi="Times New Roman"/>
      <w:sz w:val="18"/>
    </w:rPr>
  </w:style>
  <w:style w:type="paragraph" w:customStyle="1" w:styleId="IndexBase">
    <w:name w:val="Index Base"/>
    <w:basedOn w:val="Normal"/>
    <w:rsid w:val="00A01726"/>
    <w:pPr>
      <w:spacing w:line="220" w:lineRule="atLeast"/>
      <w:ind w:left="360"/>
    </w:pPr>
    <w:rPr>
      <w:rFonts w:ascii="Times New Roman" w:hAnsi="Times New Roman"/>
      <w:sz w:val="18"/>
    </w:rPr>
  </w:style>
  <w:style w:type="character" w:customStyle="1" w:styleId="PrambuleAccentuation">
    <w:name w:val="Préambule (Accentuation)"/>
    <w:rsid w:val="00A01726"/>
    <w:rPr>
      <w:rFonts w:ascii="Arial" w:hAnsi="Arial"/>
      <w:b/>
      <w:spacing w:val="-4"/>
    </w:rPr>
  </w:style>
  <w:style w:type="character" w:styleId="Numrodeligne">
    <w:name w:val="line number"/>
    <w:rsid w:val="00A01726"/>
    <w:rPr>
      <w:sz w:val="18"/>
    </w:rPr>
  </w:style>
  <w:style w:type="character" w:customStyle="1" w:styleId="Exposant">
    <w:name w:val="Exposant"/>
    <w:rsid w:val="00A01726"/>
    <w:rPr>
      <w:b/>
      <w:vertAlign w:val="superscript"/>
    </w:rPr>
  </w:style>
  <w:style w:type="paragraph" w:customStyle="1" w:styleId="TMBase">
    <w:name w:val="TM Base"/>
    <w:basedOn w:val="Normal"/>
    <w:rsid w:val="00A01726"/>
    <w:pPr>
      <w:tabs>
        <w:tab w:val="right" w:leader="dot" w:pos="6480"/>
      </w:tabs>
      <w:spacing w:after="220" w:line="220" w:lineRule="atLeast"/>
    </w:pPr>
    <w:rPr>
      <w:sz w:val="18"/>
    </w:rPr>
  </w:style>
  <w:style w:type="paragraph" w:styleId="Tabledesillustrations">
    <w:name w:val="table of figures"/>
    <w:basedOn w:val="TMBase"/>
    <w:semiHidden/>
    <w:rsid w:val="00A01726"/>
    <w:pPr>
      <w:ind w:left="1440" w:hanging="360"/>
    </w:pPr>
  </w:style>
  <w:style w:type="paragraph" w:customStyle="1" w:styleId="En-ttePremier">
    <w:name w:val="En-tête (Premier)"/>
    <w:basedOn w:val="En-tte"/>
    <w:rsid w:val="00A01726"/>
    <w:pPr>
      <w:keepLines/>
      <w:tabs>
        <w:tab w:val="clear" w:pos="4536"/>
        <w:tab w:val="clear" w:pos="9072"/>
        <w:tab w:val="center" w:pos="4320"/>
        <w:tab w:val="right" w:pos="8640"/>
      </w:tabs>
      <w:spacing w:line="288" w:lineRule="auto"/>
    </w:pPr>
    <w:rPr>
      <w:rFonts w:ascii="Tahoma" w:hAnsi="Tahoma"/>
      <w:w w:val="125"/>
      <w:sz w:val="16"/>
    </w:rPr>
  </w:style>
  <w:style w:type="paragraph" w:customStyle="1" w:styleId="En-ttePair">
    <w:name w:val="En-tête (Pair)"/>
    <w:basedOn w:val="En-tte"/>
    <w:rsid w:val="00A01726"/>
    <w:pPr>
      <w:keepLines/>
      <w:tabs>
        <w:tab w:val="clear" w:pos="4536"/>
        <w:tab w:val="clear" w:pos="9072"/>
        <w:tab w:val="center" w:pos="4320"/>
        <w:tab w:val="right" w:pos="8640"/>
      </w:tabs>
      <w:spacing w:line="288" w:lineRule="auto"/>
    </w:pPr>
    <w:rPr>
      <w:rFonts w:ascii="Tahoma" w:hAnsi="Tahoma"/>
      <w:w w:val="125"/>
      <w:sz w:val="16"/>
    </w:rPr>
  </w:style>
  <w:style w:type="paragraph" w:customStyle="1" w:styleId="En-tteImpair">
    <w:name w:val="En-tête (Impair)"/>
    <w:basedOn w:val="En-tte"/>
    <w:rsid w:val="00A01726"/>
    <w:pPr>
      <w:keepLines/>
      <w:tabs>
        <w:tab w:val="clear" w:pos="4536"/>
        <w:tab w:val="clear" w:pos="9072"/>
        <w:tab w:val="center" w:pos="4320"/>
        <w:tab w:val="right" w:pos="8640"/>
      </w:tabs>
      <w:spacing w:line="288" w:lineRule="auto"/>
    </w:pPr>
    <w:rPr>
      <w:rFonts w:ascii="Tahoma" w:hAnsi="Tahoma"/>
      <w:w w:val="125"/>
      <w:sz w:val="16"/>
    </w:rPr>
  </w:style>
  <w:style w:type="character" w:styleId="Marquedecommentaire">
    <w:name w:val="annotation reference"/>
    <w:semiHidden/>
    <w:rsid w:val="00A01726"/>
    <w:rPr>
      <w:sz w:val="16"/>
    </w:rPr>
  </w:style>
  <w:style w:type="paragraph" w:customStyle="1" w:styleId="Couverture-Nomduclient">
    <w:name w:val="Couverture - Nom du client"/>
    <w:basedOn w:val="Normal"/>
    <w:rsid w:val="00A01726"/>
    <w:pPr>
      <w:jc w:val="right"/>
    </w:pPr>
    <w:rPr>
      <w:b/>
      <w:sz w:val="60"/>
    </w:rPr>
  </w:style>
  <w:style w:type="paragraph" w:styleId="Tabledesrfrencesjuridiques">
    <w:name w:val="table of authorities"/>
    <w:basedOn w:val="Normal"/>
    <w:semiHidden/>
    <w:rsid w:val="00A01726"/>
    <w:pPr>
      <w:tabs>
        <w:tab w:val="right" w:leader="dot" w:pos="7560"/>
      </w:tabs>
      <w:spacing w:line="288" w:lineRule="auto"/>
      <w:ind w:left="1440" w:hanging="360"/>
    </w:pPr>
    <w:rPr>
      <w:rFonts w:ascii="Times New Roman" w:hAnsi="Times New Roman"/>
      <w:sz w:val="18"/>
    </w:rPr>
  </w:style>
  <w:style w:type="paragraph" w:styleId="En-ttedemessage">
    <w:name w:val="Message Header"/>
    <w:basedOn w:val="Corpsdetexte"/>
    <w:rsid w:val="00A01726"/>
    <w:pPr>
      <w:keepLines/>
      <w:tabs>
        <w:tab w:val="left" w:pos="3600"/>
        <w:tab w:val="left" w:pos="4680"/>
      </w:tabs>
      <w:spacing w:before="120" w:after="120" w:line="280" w:lineRule="exact"/>
      <w:ind w:left="1077" w:right="2160" w:hanging="1080"/>
    </w:pPr>
    <w:rPr>
      <w:b/>
    </w:rPr>
  </w:style>
  <w:style w:type="paragraph" w:customStyle="1" w:styleId="intitule-presentation">
    <w:name w:val="intitule-presentation"/>
    <w:basedOn w:val="Corpsdetexte"/>
    <w:autoRedefine/>
    <w:rsid w:val="00A01726"/>
    <w:pPr>
      <w:tabs>
        <w:tab w:val="left" w:pos="5670"/>
      </w:tabs>
      <w:spacing w:before="60"/>
      <w:ind w:left="1077"/>
    </w:pPr>
    <w:rPr>
      <w:b/>
      <w:sz w:val="18"/>
    </w:rPr>
  </w:style>
  <w:style w:type="paragraph" w:customStyle="1" w:styleId="Socit">
    <w:name w:val="Société"/>
    <w:basedOn w:val="Normal"/>
    <w:rsid w:val="00A01726"/>
    <w:pPr>
      <w:spacing w:before="120" w:after="120"/>
      <w:ind w:right="14"/>
    </w:pPr>
    <w:rPr>
      <w:rFonts w:cs="Arial"/>
      <w:b/>
      <w:bCs/>
      <w:snapToGrid w:val="0"/>
      <w:color w:val="000000"/>
      <w:sz w:val="16"/>
      <w:szCs w:val="16"/>
    </w:rPr>
  </w:style>
  <w:style w:type="paragraph" w:styleId="Adressedestinataire">
    <w:name w:val="envelope address"/>
    <w:basedOn w:val="Normal"/>
    <w:rsid w:val="00A01726"/>
    <w:pPr>
      <w:framePr w:w="7938" w:h="1985" w:hRule="exact" w:hSpace="141" w:wrap="auto" w:hAnchor="page" w:xAlign="center" w:yAlign="bottom"/>
      <w:spacing w:before="160" w:line="288" w:lineRule="auto"/>
      <w:ind w:left="2835"/>
    </w:pPr>
    <w:rPr>
      <w:sz w:val="24"/>
    </w:rPr>
  </w:style>
  <w:style w:type="paragraph" w:styleId="Adresseexpditeur">
    <w:name w:val="envelope return"/>
    <w:basedOn w:val="Normal"/>
    <w:rsid w:val="00A01726"/>
    <w:pPr>
      <w:spacing w:before="160" w:line="288" w:lineRule="auto"/>
    </w:pPr>
    <w:rPr>
      <w:sz w:val="18"/>
    </w:rPr>
  </w:style>
  <w:style w:type="paragraph" w:styleId="Titredenote">
    <w:name w:val="Note Heading"/>
    <w:basedOn w:val="Normal"/>
    <w:next w:val="Normal"/>
    <w:rsid w:val="00A01726"/>
    <w:pPr>
      <w:spacing w:before="160" w:line="288" w:lineRule="auto"/>
    </w:pPr>
    <w:rPr>
      <w:sz w:val="18"/>
    </w:rPr>
  </w:style>
  <w:style w:type="paragraph" w:styleId="Citation">
    <w:name w:val="Quote"/>
    <w:basedOn w:val="Normal"/>
    <w:next w:val="Normal"/>
    <w:link w:val="CitationCar"/>
    <w:rsid w:val="00A01726"/>
    <w:pPr>
      <w:spacing w:before="120"/>
    </w:pPr>
    <w:rPr>
      <w:i/>
    </w:rPr>
  </w:style>
  <w:style w:type="paragraph" w:customStyle="1" w:styleId="Exemple">
    <w:name w:val="Exemple"/>
    <w:basedOn w:val="Normal"/>
    <w:rsid w:val="00A01726"/>
    <w:pPr>
      <w:spacing w:before="120" w:line="264" w:lineRule="auto"/>
      <w:ind w:left="567" w:right="567"/>
    </w:pPr>
    <w:rPr>
      <w:sz w:val="18"/>
    </w:rPr>
  </w:style>
  <w:style w:type="paragraph" w:customStyle="1" w:styleId="Couverture-titreprojet">
    <w:name w:val="Couverture - titre projet"/>
    <w:basedOn w:val="Normal"/>
    <w:rsid w:val="00A01726"/>
    <w:pPr>
      <w:jc w:val="right"/>
    </w:pPr>
    <w:rPr>
      <w:rFonts w:cs="Arial"/>
      <w:b/>
      <w:bCs/>
      <w:sz w:val="52"/>
    </w:rPr>
  </w:style>
  <w:style w:type="paragraph" w:customStyle="1" w:styleId="Couverture-Sous-titreprojet">
    <w:name w:val="Couverture - Sous-titre projet"/>
    <w:basedOn w:val="Normal"/>
    <w:rsid w:val="00A01726"/>
    <w:pPr>
      <w:jc w:val="right"/>
    </w:pPr>
    <w:rPr>
      <w:b/>
      <w:sz w:val="40"/>
    </w:rPr>
  </w:style>
  <w:style w:type="paragraph" w:customStyle="1" w:styleId="SQLI-TabEntte">
    <w:name w:val="SQLI-TabEntête"/>
    <w:basedOn w:val="Normal"/>
    <w:rsid w:val="00A01726"/>
    <w:pPr>
      <w:keepNext/>
      <w:spacing w:before="60" w:after="60"/>
    </w:pPr>
    <w:rPr>
      <w:rFonts w:eastAsia="Arial Unicode MS"/>
      <w:bCs/>
      <w:color w:val="FFFFFF" w:themeColor="background1"/>
    </w:rPr>
  </w:style>
  <w:style w:type="paragraph" w:customStyle="1" w:styleId="Guide">
    <w:name w:val="Guide"/>
    <w:basedOn w:val="Normal"/>
    <w:rsid w:val="00A01726"/>
    <w:rPr>
      <w:vanish/>
      <w:color w:val="0000FF"/>
    </w:rPr>
  </w:style>
  <w:style w:type="table" w:styleId="Grilledutableau">
    <w:name w:val="Table Grid"/>
    <w:basedOn w:val="TableauNormal"/>
    <w:rsid w:val="00A01726"/>
    <w:pPr>
      <w:jc w:val="both"/>
    </w:pPr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aire">
    <w:name w:val="annotation text"/>
    <w:basedOn w:val="Normal"/>
    <w:semiHidden/>
    <w:rsid w:val="00A01726"/>
  </w:style>
  <w:style w:type="paragraph" w:customStyle="1" w:styleId="ContratArtListeN1">
    <w:name w:val="ContratArtListeN1"/>
    <w:basedOn w:val="Normal"/>
    <w:rsid w:val="00A01726"/>
    <w:pPr>
      <w:numPr>
        <w:numId w:val="3"/>
      </w:numPr>
      <w:spacing w:before="40" w:after="40"/>
      <w:ind w:right="284"/>
    </w:pPr>
    <w:rPr>
      <w:rFonts w:ascii="Tahoma" w:hAnsi="Tahoma"/>
    </w:rPr>
  </w:style>
  <w:style w:type="paragraph" w:customStyle="1" w:styleId="COntratTxtArticle">
    <w:name w:val="COntratTxtArticle"/>
    <w:basedOn w:val="Normal"/>
    <w:rsid w:val="00A01726"/>
    <w:pPr>
      <w:ind w:left="737" w:right="284"/>
    </w:pPr>
    <w:rPr>
      <w:rFonts w:ascii="Tahoma" w:hAnsi="Tahoma"/>
    </w:rPr>
  </w:style>
  <w:style w:type="character" w:styleId="lev">
    <w:name w:val="Strong"/>
    <w:basedOn w:val="Policepardfaut"/>
    <w:uiPriority w:val="22"/>
    <w:rsid w:val="00A01726"/>
    <w:rPr>
      <w:b/>
      <w:bCs/>
    </w:rPr>
  </w:style>
  <w:style w:type="paragraph" w:customStyle="1" w:styleId="En-tte-Titreniveau1">
    <w:name w:val="En-tête-Titre niveau 1"/>
    <w:basedOn w:val="En-tte"/>
    <w:autoRedefine/>
    <w:rsid w:val="00A01726"/>
    <w:pPr>
      <w:spacing w:before="180"/>
      <w:jc w:val="right"/>
    </w:pPr>
    <w:rPr>
      <w:b/>
      <w:noProof/>
      <w:sz w:val="32"/>
    </w:rPr>
  </w:style>
  <w:style w:type="paragraph" w:styleId="Explorateurdedocuments">
    <w:name w:val="Document Map"/>
    <w:basedOn w:val="Normal"/>
    <w:semiHidden/>
    <w:rsid w:val="00A01726"/>
    <w:pPr>
      <w:shd w:val="clear" w:color="auto" w:fill="000080"/>
    </w:pPr>
    <w:rPr>
      <w:rFonts w:ascii="Tahoma" w:hAnsi="Tahoma" w:cs="Tahoma"/>
    </w:rPr>
  </w:style>
  <w:style w:type="paragraph" w:customStyle="1" w:styleId="GlossaireTexte">
    <w:name w:val="GlossaireTexte"/>
    <w:basedOn w:val="Normal"/>
    <w:rsid w:val="00A01726"/>
    <w:pPr>
      <w:ind w:left="284" w:right="284"/>
    </w:pPr>
    <w:rPr>
      <w:rFonts w:cs="Arial"/>
    </w:rPr>
  </w:style>
  <w:style w:type="paragraph" w:customStyle="1" w:styleId="Intertitre">
    <w:name w:val="Intertitre"/>
    <w:basedOn w:val="Normal"/>
    <w:rsid w:val="00A01726"/>
    <w:pPr>
      <w:keepNext/>
      <w:keepLines/>
      <w:spacing w:before="480" w:after="360"/>
      <w:ind w:left="567" w:hanging="283"/>
    </w:pPr>
    <w:rPr>
      <w:rFonts w:ascii="Arial Rounded MT Bold" w:hAnsi="Arial Rounded MT Bold"/>
      <w:i/>
      <w:iCs/>
      <w:noProof/>
      <w:snapToGrid w:val="0"/>
      <w:color w:val="000000"/>
    </w:rPr>
  </w:style>
  <w:style w:type="paragraph" w:customStyle="1" w:styleId="LienWeb">
    <w:name w:val="LienWeb"/>
    <w:basedOn w:val="Normal"/>
    <w:autoRedefine/>
    <w:rsid w:val="00A01726"/>
    <w:pPr>
      <w:spacing w:before="120"/>
    </w:pPr>
    <w:rPr>
      <w:snapToGrid w:val="0"/>
      <w:color w:val="000000"/>
    </w:rPr>
  </w:style>
  <w:style w:type="paragraph" w:customStyle="1" w:styleId="Listepuce">
    <w:name w:val="Liste à puce"/>
    <w:autoRedefine/>
    <w:rsid w:val="00A01726"/>
    <w:pPr>
      <w:numPr>
        <w:numId w:val="4"/>
      </w:numPr>
      <w:spacing w:after="60"/>
    </w:pPr>
    <w:rPr>
      <w:rFonts w:ascii="Verdana" w:hAnsi="Verdana"/>
      <w:noProof/>
      <w:color w:val="4D4D4D"/>
    </w:rPr>
  </w:style>
  <w:style w:type="paragraph" w:customStyle="1" w:styleId="Listepuce1">
    <w:name w:val="Liste à puce 1"/>
    <w:basedOn w:val="Normal"/>
    <w:autoRedefine/>
    <w:rsid w:val="00A01726"/>
    <w:pPr>
      <w:numPr>
        <w:numId w:val="5"/>
      </w:numPr>
      <w:spacing w:before="60"/>
    </w:pPr>
  </w:style>
  <w:style w:type="paragraph" w:customStyle="1" w:styleId="Listepuce2">
    <w:name w:val="Liste à puce 2"/>
    <w:basedOn w:val="Listepuce1"/>
    <w:rsid w:val="00A01726"/>
    <w:pPr>
      <w:numPr>
        <w:numId w:val="0"/>
      </w:numPr>
      <w:spacing w:before="0"/>
    </w:pPr>
  </w:style>
  <w:style w:type="paragraph" w:customStyle="1" w:styleId="listepuce3">
    <w:name w:val="liste à puce 3"/>
    <w:basedOn w:val="Normal"/>
    <w:next w:val="Normal"/>
    <w:rsid w:val="00A01726"/>
    <w:pPr>
      <w:numPr>
        <w:numId w:val="6"/>
      </w:numPr>
      <w:spacing w:before="120" w:after="60"/>
    </w:pPr>
    <w:rPr>
      <w:b/>
      <w:bCs/>
      <w:snapToGrid w:val="0"/>
    </w:rPr>
  </w:style>
  <w:style w:type="paragraph" w:customStyle="1" w:styleId="Nom">
    <w:name w:val="Nom"/>
    <w:basedOn w:val="Normal"/>
    <w:rsid w:val="00A01726"/>
    <w:rPr>
      <w:b/>
    </w:rPr>
  </w:style>
  <w:style w:type="paragraph" w:customStyle="1" w:styleId="NomClientPageGarde">
    <w:name w:val="Nom Client Page Garde"/>
    <w:basedOn w:val="Normal"/>
    <w:autoRedefine/>
    <w:rsid w:val="000D1510"/>
    <w:pPr>
      <w:spacing w:after="0"/>
    </w:pPr>
    <w:rPr>
      <w:rFonts w:ascii="Arial Narrow" w:hAnsi="Arial Narrow"/>
      <w:color w:val="E22F22" w:themeColor="text2"/>
      <w:sz w:val="72"/>
      <w:szCs w:val="72"/>
    </w:rPr>
  </w:style>
  <w:style w:type="paragraph" w:customStyle="1" w:styleId="NomProjetPageGarde">
    <w:name w:val="Nom Projet Page Garde"/>
    <w:basedOn w:val="Normal"/>
    <w:link w:val="NomProjetPageGardeCar"/>
    <w:autoRedefine/>
    <w:rsid w:val="00A01726"/>
    <w:rPr>
      <w:caps/>
      <w:sz w:val="40"/>
    </w:rPr>
  </w:style>
  <w:style w:type="character" w:customStyle="1" w:styleId="NomProjetPageGardeCar">
    <w:name w:val="Nom Projet Page Garde Car"/>
    <w:basedOn w:val="Policepardfaut"/>
    <w:link w:val="NomProjetPageGarde"/>
    <w:rsid w:val="00A01726"/>
    <w:rPr>
      <w:rFonts w:asciiTheme="minorHAnsi" w:eastAsiaTheme="minorHAnsi" w:hAnsiTheme="minorHAnsi" w:cstheme="minorBidi"/>
      <w:caps/>
      <w:sz w:val="40"/>
      <w:szCs w:val="22"/>
      <w:lang w:eastAsia="en-US"/>
    </w:rPr>
  </w:style>
  <w:style w:type="paragraph" w:customStyle="1" w:styleId="NormalListe">
    <w:name w:val="NormalListe"/>
    <w:basedOn w:val="Normal"/>
    <w:rsid w:val="00A01726"/>
    <w:pPr>
      <w:numPr>
        <w:numId w:val="7"/>
      </w:numPr>
      <w:tabs>
        <w:tab w:val="left" w:pos="567"/>
      </w:tabs>
      <w:spacing w:before="60" w:after="60"/>
      <w:ind w:right="284"/>
    </w:pPr>
    <w:rPr>
      <w:color w:val="192245"/>
    </w:rPr>
  </w:style>
  <w:style w:type="paragraph" w:customStyle="1" w:styleId="NormalListe1">
    <w:name w:val="NormalListe1"/>
    <w:basedOn w:val="Normal"/>
    <w:rsid w:val="00A01726"/>
    <w:pPr>
      <w:numPr>
        <w:numId w:val="8"/>
      </w:numPr>
      <w:ind w:right="284"/>
    </w:pPr>
    <w:rPr>
      <w:rFonts w:ascii="Tahoma" w:hAnsi="Tahoma"/>
    </w:rPr>
  </w:style>
  <w:style w:type="paragraph" w:styleId="Objetducommentaire">
    <w:name w:val="annotation subject"/>
    <w:basedOn w:val="Normal"/>
    <w:next w:val="Normal"/>
    <w:semiHidden/>
    <w:rsid w:val="00A01726"/>
    <w:rPr>
      <w:b/>
      <w:bCs/>
    </w:rPr>
  </w:style>
  <w:style w:type="paragraph" w:customStyle="1" w:styleId="Titreniveau3">
    <w:name w:val="Titre niveau 3"/>
    <w:basedOn w:val="En-tte"/>
    <w:autoRedefine/>
    <w:rsid w:val="00A01726"/>
    <w:pPr>
      <w:numPr>
        <w:ilvl w:val="2"/>
        <w:numId w:val="13"/>
      </w:numPr>
      <w:tabs>
        <w:tab w:val="clear" w:pos="4536"/>
        <w:tab w:val="clear" w:pos="9072"/>
        <w:tab w:val="left" w:pos="1260"/>
      </w:tabs>
      <w:spacing w:before="360" w:after="120"/>
      <w:outlineLvl w:val="2"/>
    </w:pPr>
    <w:rPr>
      <w:b/>
      <w:sz w:val="24"/>
      <w:szCs w:val="24"/>
    </w:rPr>
  </w:style>
  <w:style w:type="paragraph" w:customStyle="1" w:styleId="para">
    <w:name w:val="para"/>
    <w:basedOn w:val="Titreniveau3"/>
    <w:rsid w:val="00A01726"/>
    <w:pPr>
      <w:numPr>
        <w:ilvl w:val="0"/>
        <w:numId w:val="0"/>
      </w:numPr>
    </w:pPr>
  </w:style>
  <w:style w:type="paragraph" w:customStyle="1" w:styleId="ParagrapheCar">
    <w:name w:val="Paragraphe Car"/>
    <w:basedOn w:val="Normal"/>
    <w:rsid w:val="00A01726"/>
    <w:pPr>
      <w:spacing w:before="120" w:after="60"/>
    </w:pPr>
  </w:style>
  <w:style w:type="character" w:customStyle="1" w:styleId="ParagrapheCarCar">
    <w:name w:val="Paragraphe Car Car"/>
    <w:basedOn w:val="Policepardfaut"/>
    <w:rsid w:val="00A01726"/>
    <w:rPr>
      <w:rFonts w:ascii="Verdana" w:hAnsi="Verdana"/>
      <w:lang w:val="fr-FR" w:eastAsia="fr-FR" w:bidi="ar-SA"/>
    </w:rPr>
  </w:style>
  <w:style w:type="paragraph" w:customStyle="1" w:styleId="Partie">
    <w:name w:val="Partie"/>
    <w:basedOn w:val="Titre2"/>
    <w:rsid w:val="00A01726"/>
    <w:pPr>
      <w:spacing w:before="60" w:after="60"/>
      <w:ind w:left="0"/>
      <w:outlineLvl w:val="9"/>
    </w:pPr>
    <w:rPr>
      <w:i/>
      <w:iCs/>
      <w:sz w:val="16"/>
      <w:szCs w:val="16"/>
    </w:rPr>
  </w:style>
  <w:style w:type="paragraph" w:customStyle="1" w:styleId="Point">
    <w:name w:val="Point"/>
    <w:basedOn w:val="Normal"/>
    <w:rsid w:val="00A01726"/>
    <w:pPr>
      <w:ind w:left="283" w:hanging="283"/>
    </w:pPr>
    <w:rPr>
      <w:rFonts w:cs="Arial"/>
    </w:rPr>
  </w:style>
  <w:style w:type="paragraph" w:customStyle="1" w:styleId="Posterfrences">
    <w:name w:val="Poste références"/>
    <w:rsid w:val="00A01726"/>
    <w:rPr>
      <w:rFonts w:ascii="Verdana" w:hAnsi="Verdana"/>
    </w:rPr>
  </w:style>
  <w:style w:type="paragraph" w:customStyle="1" w:styleId="Preformatted">
    <w:name w:val="Preformatted"/>
    <w:basedOn w:val="Normal"/>
    <w:rsid w:val="00A0172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color w:val="000000"/>
    </w:rPr>
  </w:style>
  <w:style w:type="paragraph" w:customStyle="1" w:styleId="PropositionGroupeSQLIPageGarde">
    <w:name w:val="Proposition Groupe SQLI Page Garde"/>
    <w:basedOn w:val="Normal"/>
    <w:rsid w:val="00A01726"/>
    <w:rPr>
      <w:caps/>
      <w:sz w:val="36"/>
      <w:szCs w:val="36"/>
    </w:rPr>
  </w:style>
  <w:style w:type="paragraph" w:customStyle="1" w:styleId="puceparagraphe">
    <w:name w:val="puce paragraphe"/>
    <w:basedOn w:val="Paragraphe"/>
    <w:autoRedefine/>
    <w:rsid w:val="00A01726"/>
    <w:pPr>
      <w:numPr>
        <w:numId w:val="10"/>
      </w:numPr>
      <w:tabs>
        <w:tab w:val="left" w:pos="180"/>
      </w:tabs>
      <w:spacing w:before="60" w:after="120" w:line="260" w:lineRule="atLeast"/>
    </w:pPr>
  </w:style>
  <w:style w:type="paragraph" w:styleId="Retraitcorpsdetexte">
    <w:name w:val="Body Text Indent"/>
    <w:basedOn w:val="Normal"/>
    <w:rsid w:val="00A01726"/>
    <w:pPr>
      <w:spacing w:after="120"/>
      <w:ind w:left="283"/>
    </w:pPr>
  </w:style>
  <w:style w:type="paragraph" w:customStyle="1" w:styleId="RetraitcorpsdetexteSQLI">
    <w:name w:val="Retrait corps de texte SQLI"/>
    <w:basedOn w:val="Normal"/>
    <w:rsid w:val="00A01726"/>
    <w:pPr>
      <w:ind w:left="567"/>
    </w:pPr>
    <w:rPr>
      <w:bCs/>
      <w:noProof/>
      <w:snapToGrid w:val="0"/>
    </w:rPr>
  </w:style>
  <w:style w:type="paragraph" w:customStyle="1" w:styleId="Sommaire">
    <w:name w:val="Sommaire"/>
    <w:basedOn w:val="Normal"/>
    <w:rsid w:val="00A01726"/>
    <w:pPr>
      <w:pBdr>
        <w:bottom w:val="single" w:sz="12" w:space="1" w:color="000000" w:themeColor="text1"/>
      </w:pBdr>
    </w:pPr>
    <w:rPr>
      <w:rFonts w:ascii="DIN Next LT Pro Light Condensed" w:hAnsi="DIN Next LT Pro Light Condensed"/>
      <w:caps/>
      <w:color w:val="E22F22" w:themeColor="text2"/>
      <w:sz w:val="48"/>
      <w:szCs w:val="24"/>
    </w:rPr>
  </w:style>
  <w:style w:type="paragraph" w:customStyle="1" w:styleId="StyleListeflecheAvant12ptAprs0pt">
    <w:name w:val="Style Liste fleche + Avant : 12 pt Après : 0 pt"/>
    <w:basedOn w:val="Normal"/>
    <w:rsid w:val="00A01726"/>
    <w:pPr>
      <w:numPr>
        <w:numId w:val="11"/>
      </w:numPr>
      <w:spacing w:before="240"/>
    </w:pPr>
    <w:rPr>
      <w:b/>
      <w:bCs/>
    </w:rPr>
  </w:style>
  <w:style w:type="paragraph" w:customStyle="1" w:styleId="Style1">
    <w:name w:val="Style1"/>
    <w:basedOn w:val="TM1"/>
    <w:rsid w:val="00A01726"/>
    <w:pPr>
      <w:tabs>
        <w:tab w:val="left" w:pos="480"/>
        <w:tab w:val="right" w:leader="dot" w:pos="9219"/>
      </w:tabs>
      <w:spacing w:before="60"/>
      <w:outlineLvl w:val="0"/>
    </w:pPr>
    <w:rPr>
      <w:color w:val="800000"/>
    </w:rPr>
  </w:style>
  <w:style w:type="paragraph" w:customStyle="1" w:styleId="Style2">
    <w:name w:val="Style2"/>
    <w:basedOn w:val="TM2"/>
    <w:rsid w:val="00A01726"/>
    <w:pPr>
      <w:tabs>
        <w:tab w:val="left" w:pos="720"/>
        <w:tab w:val="right" w:leader="dot" w:pos="9219"/>
      </w:tabs>
      <w:spacing w:before="60"/>
    </w:pPr>
  </w:style>
  <w:style w:type="paragraph" w:customStyle="1" w:styleId="Style3">
    <w:name w:val="Style3"/>
    <w:basedOn w:val="TM3"/>
    <w:autoRedefine/>
    <w:rsid w:val="00A01726"/>
    <w:pPr>
      <w:tabs>
        <w:tab w:val="right" w:leader="dot" w:pos="9540"/>
      </w:tabs>
      <w:spacing w:before="60" w:after="60"/>
      <w:ind w:right="540"/>
    </w:pPr>
  </w:style>
  <w:style w:type="paragraph" w:customStyle="1" w:styleId="Style4">
    <w:name w:val="Style4"/>
    <w:basedOn w:val="Normal"/>
    <w:rsid w:val="00A01726"/>
    <w:pPr>
      <w:numPr>
        <w:numId w:val="12"/>
      </w:numPr>
    </w:pPr>
    <w:rPr>
      <w:b/>
      <w:bCs/>
      <w:i/>
      <w:iCs/>
      <w:color w:val="597897"/>
    </w:rPr>
  </w:style>
  <w:style w:type="paragraph" w:customStyle="1" w:styleId="TabColDroite">
    <w:name w:val="TabColDroite"/>
    <w:basedOn w:val="Normal"/>
    <w:rsid w:val="00A01726"/>
    <w:pPr>
      <w:tabs>
        <w:tab w:val="left" w:pos="1500"/>
      </w:tabs>
      <w:spacing w:before="60" w:after="60"/>
      <w:ind w:left="57" w:right="57"/>
    </w:pPr>
    <w:rPr>
      <w:color w:val="192245"/>
    </w:rPr>
  </w:style>
  <w:style w:type="paragraph" w:customStyle="1" w:styleId="TabColGauche">
    <w:name w:val="TabColGauche"/>
    <w:basedOn w:val="Normal"/>
    <w:rsid w:val="00A01726"/>
    <w:pPr>
      <w:spacing w:before="60" w:after="60"/>
      <w:ind w:left="57" w:right="57"/>
    </w:pPr>
    <w:rPr>
      <w:b/>
      <w:smallCaps/>
      <w:color w:val="192245"/>
    </w:rPr>
  </w:style>
  <w:style w:type="paragraph" w:customStyle="1" w:styleId="texte">
    <w:name w:val="texte"/>
    <w:basedOn w:val="Normal"/>
    <w:rsid w:val="00A01726"/>
    <w:pPr>
      <w:spacing w:before="20" w:after="60"/>
      <w:ind w:right="227"/>
    </w:pPr>
    <w:rPr>
      <w:rFonts w:cs="Arial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726"/>
    <w:pPr>
      <w:spacing w:after="0"/>
    </w:pPr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rsid w:val="00A01726"/>
    <w:pPr>
      <w:spacing w:before="240" w:after="60"/>
      <w:jc w:val="center"/>
      <w:outlineLvl w:val="0"/>
    </w:pPr>
    <w:rPr>
      <w:rFonts w:cs="Arial"/>
      <w:bCs/>
      <w:color w:val="365F91"/>
      <w:kern w:val="28"/>
      <w:szCs w:val="32"/>
    </w:rPr>
  </w:style>
  <w:style w:type="paragraph" w:customStyle="1" w:styleId="Titre4test1">
    <w:name w:val="Titre 4_test1"/>
    <w:basedOn w:val="Titre4"/>
    <w:autoRedefine/>
    <w:rsid w:val="00A01726"/>
    <w:pPr>
      <w:numPr>
        <w:ilvl w:val="0"/>
        <w:numId w:val="0"/>
      </w:numPr>
    </w:pPr>
    <w:rPr>
      <w:color w:val="365F91"/>
    </w:rPr>
  </w:style>
  <w:style w:type="paragraph" w:customStyle="1" w:styleId="Titreniveau1">
    <w:name w:val="Titre niveau 1"/>
    <w:basedOn w:val="Normal"/>
    <w:autoRedefine/>
    <w:rsid w:val="00A01726"/>
    <w:pPr>
      <w:pageBreakBefore/>
      <w:numPr>
        <w:numId w:val="13"/>
      </w:numPr>
      <w:pBdr>
        <w:bottom w:val="single" w:sz="4" w:space="1" w:color="999999"/>
      </w:pBdr>
      <w:spacing w:before="60" w:after="120"/>
      <w:outlineLvl w:val="0"/>
    </w:pPr>
    <w:rPr>
      <w:b/>
      <w:caps/>
      <w:color w:val="800000"/>
      <w:sz w:val="32"/>
      <w:szCs w:val="24"/>
    </w:rPr>
  </w:style>
  <w:style w:type="paragraph" w:customStyle="1" w:styleId="TitreGraphique">
    <w:name w:val="TitreGraphique"/>
    <w:basedOn w:val="Normal"/>
    <w:rsid w:val="00A01726"/>
    <w:pPr>
      <w:tabs>
        <w:tab w:val="right" w:pos="2903"/>
      </w:tabs>
      <w:spacing w:before="60" w:after="60"/>
      <w:ind w:left="284" w:right="284"/>
      <w:jc w:val="center"/>
    </w:pPr>
    <w:rPr>
      <w:b/>
      <w:smallCaps/>
      <w:color w:val="192245"/>
    </w:rPr>
  </w:style>
  <w:style w:type="paragraph" w:customStyle="1" w:styleId="TitreParagraphe">
    <w:name w:val="TitreParagraphe"/>
    <w:basedOn w:val="Normal"/>
    <w:rsid w:val="00A01726"/>
    <w:pPr>
      <w:numPr>
        <w:numId w:val="14"/>
      </w:numPr>
      <w:spacing w:before="240" w:after="120"/>
      <w:ind w:right="284"/>
    </w:pPr>
    <w:rPr>
      <w:b/>
      <w:color w:val="192245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726"/>
    <w:rPr>
      <w:rFonts w:ascii="Tahoma" w:eastAsiaTheme="minorHAnsi" w:hAnsi="Tahoma" w:cs="Tahoma"/>
      <w:sz w:val="16"/>
      <w:szCs w:val="16"/>
      <w:lang w:eastAsia="en-US"/>
    </w:rPr>
  </w:style>
  <w:style w:type="character" w:styleId="Emphaseintense">
    <w:name w:val="Intense Emphasis"/>
    <w:basedOn w:val="Policepardfaut"/>
    <w:uiPriority w:val="21"/>
    <w:rsid w:val="00A01726"/>
    <w:rPr>
      <w:b/>
      <w:bCs/>
      <w:i/>
      <w:iCs/>
      <w:color w:val="F3DC8D" w:themeColor="accent1"/>
    </w:rPr>
  </w:style>
  <w:style w:type="paragraph" w:styleId="Sansinterligne">
    <w:name w:val="No Spacing"/>
    <w:uiPriority w:val="1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rsid w:val="00A01726"/>
    <w:pPr>
      <w:ind w:left="720"/>
      <w:contextualSpacing/>
    </w:pPr>
  </w:style>
  <w:style w:type="character" w:styleId="Titredulivre">
    <w:name w:val="Book Title"/>
    <w:basedOn w:val="Policepardfaut"/>
    <w:uiPriority w:val="33"/>
    <w:rsid w:val="00A01726"/>
    <w:rPr>
      <w:b/>
      <w:bCs/>
      <w:smallCaps/>
      <w:spacing w:val="5"/>
    </w:rPr>
  </w:style>
  <w:style w:type="character" w:styleId="Rfrenceintense">
    <w:name w:val="Intense Reference"/>
    <w:basedOn w:val="Policepardfaut"/>
    <w:uiPriority w:val="32"/>
    <w:rsid w:val="00A01726"/>
    <w:rPr>
      <w:b/>
      <w:bCs/>
      <w:smallCaps/>
      <w:color w:val="000000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A01726"/>
    <w:rPr>
      <w:smallCaps/>
      <w:color w:val="000000" w:themeColor="accent2"/>
      <w:u w:val="single"/>
    </w:rPr>
  </w:style>
  <w:style w:type="paragraph" w:customStyle="1" w:styleId="TITRE10">
    <w:name w:val="TITRE 1"/>
    <w:basedOn w:val="Normal"/>
    <w:link w:val="TITRE1Car0"/>
    <w:rsid w:val="00A01726"/>
    <w:pPr>
      <w:spacing w:after="0" w:line="380" w:lineRule="exact"/>
      <w:contextualSpacing/>
    </w:pPr>
    <w:rPr>
      <w:rFonts w:asciiTheme="majorHAnsi" w:hAnsiTheme="majorHAnsi"/>
      <w:caps/>
      <w:color w:val="E22F22" w:themeColor="text2"/>
      <w:sz w:val="48"/>
      <w:szCs w:val="48"/>
    </w:rPr>
  </w:style>
  <w:style w:type="paragraph" w:customStyle="1" w:styleId="SOUSTITRE1">
    <w:name w:val="SOUS TITRE 1"/>
    <w:basedOn w:val="Normal"/>
    <w:link w:val="SOUSTITRE1Car"/>
    <w:rsid w:val="00A01726"/>
    <w:pPr>
      <w:spacing w:after="0" w:line="320" w:lineRule="exact"/>
      <w:contextualSpacing/>
    </w:pPr>
    <w:rPr>
      <w:rFonts w:cs="Times New Roman"/>
      <w:b/>
      <w:caps/>
      <w:sz w:val="28"/>
      <w:szCs w:val="28"/>
    </w:rPr>
  </w:style>
  <w:style w:type="character" w:customStyle="1" w:styleId="TITRE1Car0">
    <w:name w:val="TITRE 1 Car"/>
    <w:basedOn w:val="Policepardfaut"/>
    <w:link w:val="TITRE10"/>
    <w:rsid w:val="00A01726"/>
    <w:rPr>
      <w:rFonts w:asciiTheme="majorHAnsi" w:eastAsiaTheme="minorHAnsi" w:hAnsiTheme="majorHAnsi" w:cstheme="minorBidi"/>
      <w:caps/>
      <w:color w:val="E22F22" w:themeColor="text2"/>
      <w:sz w:val="48"/>
      <w:szCs w:val="48"/>
      <w:lang w:eastAsia="en-US"/>
    </w:rPr>
  </w:style>
  <w:style w:type="paragraph" w:customStyle="1" w:styleId="CHAPOINTRODUTION">
    <w:name w:val="CHAPO / INTRODUTION"/>
    <w:basedOn w:val="Normal"/>
    <w:link w:val="CHAPOINTRODUTIONCar"/>
    <w:rsid w:val="00A01726"/>
    <w:pPr>
      <w:ind w:left="851" w:right="851"/>
      <w:jc w:val="both"/>
    </w:pPr>
    <w:rPr>
      <w:rFonts w:ascii="DIN Next LT Pro Condensed" w:hAnsi="DIN Next LT Pro Condensed"/>
      <w:sz w:val="32"/>
      <w:szCs w:val="32"/>
    </w:rPr>
  </w:style>
  <w:style w:type="character" w:customStyle="1" w:styleId="SOUSTITRE1Car">
    <w:name w:val="SOUS TITRE 1 Car"/>
    <w:basedOn w:val="Policepardfaut"/>
    <w:link w:val="SOUSTITRE1"/>
    <w:rsid w:val="00A01726"/>
    <w:rPr>
      <w:rFonts w:asciiTheme="minorHAnsi" w:eastAsiaTheme="minorHAnsi" w:hAnsiTheme="minorHAnsi"/>
      <w:b/>
      <w:caps/>
      <w:sz w:val="28"/>
      <w:szCs w:val="28"/>
      <w:lang w:eastAsia="en-US"/>
    </w:rPr>
  </w:style>
  <w:style w:type="paragraph" w:customStyle="1" w:styleId="CORPSDUTEXTE">
    <w:name w:val="CORPS DU TEXTE"/>
    <w:basedOn w:val="NormalWeb"/>
    <w:link w:val="CORPSDUTEXTECar1"/>
    <w:rsid w:val="00A01726"/>
    <w:pPr>
      <w:jc w:val="both"/>
    </w:pPr>
    <w:rPr>
      <w:rFonts w:ascii="DIN Next LT Pro Condensed" w:hAnsi="DIN Next LT Pro Condensed"/>
      <w:sz w:val="28"/>
      <w:szCs w:val="28"/>
      <w:lang w:val="en-US"/>
    </w:rPr>
  </w:style>
  <w:style w:type="character" w:customStyle="1" w:styleId="CHAPOINTRODUTIONCar">
    <w:name w:val="CHAPO / INTRODUTION Car"/>
    <w:basedOn w:val="Policepardfaut"/>
    <w:link w:val="CHAPOINTRODUTION"/>
    <w:rsid w:val="00A01726"/>
    <w:rPr>
      <w:rFonts w:ascii="DIN Next LT Pro Condensed" w:eastAsiaTheme="minorHAnsi" w:hAnsi="DIN Next LT Pro Condensed" w:cstheme="minorBidi"/>
      <w:sz w:val="32"/>
      <w:szCs w:val="32"/>
      <w:lang w:eastAsia="en-US"/>
    </w:rPr>
  </w:style>
  <w:style w:type="character" w:customStyle="1" w:styleId="NormalWebCar">
    <w:name w:val="Normal (Web) Car"/>
    <w:basedOn w:val="Policepardfaut"/>
    <w:link w:val="NormalWeb"/>
    <w:uiPriority w:val="99"/>
    <w:rsid w:val="00A01726"/>
    <w:rPr>
      <w:sz w:val="24"/>
      <w:szCs w:val="24"/>
    </w:rPr>
  </w:style>
  <w:style w:type="character" w:customStyle="1" w:styleId="CORPSDUTEXTECar">
    <w:name w:val="CORPS DU TEXTE Car"/>
    <w:basedOn w:val="NormalWebCar"/>
    <w:rsid w:val="00A01726"/>
    <w:rPr>
      <w:sz w:val="24"/>
      <w:szCs w:val="24"/>
    </w:rPr>
  </w:style>
  <w:style w:type="paragraph" w:customStyle="1" w:styleId="corpsdetexte2COLONNES">
    <w:name w:val="corps de texte 2 COLONNES"/>
    <w:basedOn w:val="CORPSDUTEXTE"/>
    <w:link w:val="corpsdetexte2COLONNESCar"/>
    <w:rsid w:val="00A01726"/>
  </w:style>
  <w:style w:type="character" w:customStyle="1" w:styleId="CORPSDUTEXTECar1">
    <w:name w:val="CORPS DU TEXTE Car1"/>
    <w:basedOn w:val="NormalWebCar"/>
    <w:link w:val="CORPSDUTEXTE"/>
    <w:rsid w:val="00A01726"/>
    <w:rPr>
      <w:rFonts w:ascii="DIN Next LT Pro Condensed" w:hAnsi="DIN Next LT Pro Condensed"/>
      <w:sz w:val="28"/>
      <w:szCs w:val="28"/>
      <w:lang w:val="en-US"/>
    </w:rPr>
  </w:style>
  <w:style w:type="character" w:customStyle="1" w:styleId="corpsdetexte2COLONNESCar">
    <w:name w:val="corps de texte 2 COLONNES Car"/>
    <w:basedOn w:val="CORPSDUTEXTECar1"/>
    <w:link w:val="corpsdetexte2COLONNES"/>
    <w:rsid w:val="00A01726"/>
    <w:rPr>
      <w:rFonts w:ascii="DIN Next LT Pro Condensed" w:hAnsi="DIN Next LT Pro Condensed"/>
      <w:sz w:val="28"/>
      <w:szCs w:val="28"/>
      <w:lang w:val="en-US"/>
    </w:rPr>
  </w:style>
  <w:style w:type="paragraph" w:customStyle="1" w:styleId="TITRE11">
    <w:name w:val="TITRE1"/>
    <w:basedOn w:val="TITRE10"/>
    <w:link w:val="TITRE1Car1"/>
    <w:rsid w:val="00A01726"/>
    <w:pPr>
      <w:spacing w:line="320" w:lineRule="exact"/>
    </w:pPr>
  </w:style>
  <w:style w:type="paragraph" w:customStyle="1" w:styleId="Titre0">
    <w:name w:val="Titre &amp;"/>
    <w:basedOn w:val="TITRE11"/>
    <w:link w:val="TitreCar0"/>
    <w:rsid w:val="00A01726"/>
  </w:style>
  <w:style w:type="paragraph" w:customStyle="1" w:styleId="Soustitre10">
    <w:name w:val="Sous titre 1"/>
    <w:basedOn w:val="SOUSTITRE1"/>
    <w:link w:val="Soustitre1Car0"/>
    <w:rsid w:val="00A01726"/>
  </w:style>
  <w:style w:type="character" w:customStyle="1" w:styleId="TITRE1Car1">
    <w:name w:val="TITRE1 Car"/>
    <w:basedOn w:val="TITRE1Car0"/>
    <w:link w:val="TITRE11"/>
    <w:rsid w:val="00A01726"/>
    <w:rPr>
      <w:rFonts w:asciiTheme="majorHAnsi" w:eastAsiaTheme="minorHAnsi" w:hAnsiTheme="majorHAnsi" w:cstheme="minorBidi"/>
      <w:caps/>
      <w:color w:val="E22F22" w:themeColor="text2"/>
      <w:sz w:val="48"/>
      <w:szCs w:val="48"/>
      <w:lang w:eastAsia="en-US"/>
    </w:rPr>
  </w:style>
  <w:style w:type="character" w:customStyle="1" w:styleId="TitreCar0">
    <w:name w:val="Titre &amp; Car"/>
    <w:basedOn w:val="TITRE1Car1"/>
    <w:link w:val="Titre0"/>
    <w:rsid w:val="00A01726"/>
    <w:rPr>
      <w:rFonts w:asciiTheme="majorHAnsi" w:eastAsiaTheme="minorHAnsi" w:hAnsiTheme="majorHAnsi" w:cstheme="minorBidi"/>
      <w:caps/>
      <w:color w:val="E22F22" w:themeColor="text2"/>
      <w:sz w:val="48"/>
      <w:szCs w:val="48"/>
      <w:lang w:eastAsia="en-US"/>
    </w:rPr>
  </w:style>
  <w:style w:type="paragraph" w:customStyle="1" w:styleId="Chapointroduction">
    <w:name w:val="Chapo / introduction"/>
    <w:basedOn w:val="CHAPOINTRODUTION"/>
    <w:rsid w:val="00A01726"/>
    <w:pPr>
      <w:spacing w:after="0" w:line="280" w:lineRule="exact"/>
    </w:pPr>
    <w:rPr>
      <w:rFonts w:ascii="Times" w:hAnsi="Times"/>
      <w:b/>
      <w:i/>
      <w:sz w:val="26"/>
      <w:szCs w:val="26"/>
    </w:rPr>
  </w:style>
  <w:style w:type="character" w:customStyle="1" w:styleId="Soustitre1Car0">
    <w:name w:val="Sous titre 1 Car"/>
    <w:basedOn w:val="SOUSTITRE1Car"/>
    <w:link w:val="Soustitre10"/>
    <w:rsid w:val="00A01726"/>
    <w:rPr>
      <w:rFonts w:asciiTheme="minorHAnsi" w:eastAsiaTheme="minorHAnsi" w:hAnsiTheme="minorHAnsi"/>
      <w:b/>
      <w:caps/>
      <w:sz w:val="28"/>
      <w:szCs w:val="28"/>
      <w:lang w:eastAsia="en-US"/>
    </w:rPr>
  </w:style>
  <w:style w:type="paragraph" w:customStyle="1" w:styleId="Corpsdutexte0">
    <w:name w:val="Corps du texte"/>
    <w:basedOn w:val="CORPSDUTEXTE"/>
    <w:rsid w:val="00BC5C60"/>
    <w:pPr>
      <w:spacing w:before="0" w:beforeAutospacing="0" w:after="0" w:afterAutospacing="0"/>
    </w:pPr>
    <w:rPr>
      <w:rFonts w:ascii="Arial Narrow" w:hAnsi="Arial Narrow"/>
      <w:lang w:val="fr-FR"/>
    </w:rPr>
  </w:style>
  <w:style w:type="paragraph" w:customStyle="1" w:styleId="Puce1">
    <w:name w:val="Puce 1"/>
    <w:basedOn w:val="CORPSDUTEXTE"/>
    <w:qFormat/>
    <w:rsid w:val="00BC5C60"/>
    <w:pPr>
      <w:numPr>
        <w:numId w:val="15"/>
      </w:numPr>
      <w:spacing w:before="0" w:beforeAutospacing="0" w:after="0" w:afterAutospacing="0"/>
      <w:ind w:left="284" w:hanging="284"/>
      <w:jc w:val="left"/>
    </w:pPr>
    <w:rPr>
      <w:rFonts w:ascii="Arial Narrow" w:hAnsi="Arial Narrow"/>
      <w:caps/>
      <w:color w:val="000000" w:themeColor="text1"/>
      <w:sz w:val="40"/>
      <w:szCs w:val="40"/>
      <w:lang w:val="fr-FR"/>
    </w:rPr>
  </w:style>
  <w:style w:type="paragraph" w:customStyle="1" w:styleId="Puce2">
    <w:name w:val="Puce 2"/>
    <w:basedOn w:val="CORPSDUTEXTE"/>
    <w:rsid w:val="00A01726"/>
    <w:pPr>
      <w:numPr>
        <w:ilvl w:val="1"/>
        <w:numId w:val="15"/>
      </w:numPr>
      <w:spacing w:before="0" w:beforeAutospacing="0" w:after="0" w:afterAutospacing="0"/>
      <w:ind w:left="1434" w:hanging="357"/>
      <w:jc w:val="left"/>
    </w:pPr>
    <w:rPr>
      <w:rFonts w:asciiTheme="majorHAnsi" w:hAnsiTheme="majorHAnsi"/>
      <w:caps/>
      <w:color w:val="000000" w:themeColor="text1"/>
      <w:sz w:val="36"/>
      <w:szCs w:val="36"/>
      <w:lang w:val="fr-FR"/>
    </w:rPr>
  </w:style>
  <w:style w:type="character" w:customStyle="1" w:styleId="Titre1Car">
    <w:name w:val="Titre 1 Car"/>
    <w:aliases w:val="Titre 1 SQLI Car,1.Titre 1 Car,H1 Car,h1 Car,l1 Car,level 1 Car,level1 Car,1 Car,1titre Car,1titre1 Car,1titre2 Car,1titre3 Car,1titre4 Car,1titre5 Car,1titre6 Car,Activité Car,Titre 11 Car,t1.T1.Titre 1 Car,t1 Car,t1.T1 Car,Header1 Car"/>
    <w:basedOn w:val="Policepardfaut"/>
    <w:link w:val="Titre1"/>
    <w:uiPriority w:val="9"/>
    <w:rsid w:val="00A01726"/>
    <w:rPr>
      <w:rFonts w:asciiTheme="majorHAnsi" w:eastAsiaTheme="majorEastAsia" w:hAnsiTheme="majorHAnsi" w:cstheme="majorBidi"/>
      <w:b/>
      <w:bCs/>
      <w:color w:val="E9C035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5C60"/>
    <w:pPr>
      <w:spacing w:line="276" w:lineRule="auto"/>
      <w:outlineLvl w:val="9"/>
    </w:pPr>
  </w:style>
  <w:style w:type="character" w:customStyle="1" w:styleId="Titre2Car">
    <w:name w:val="Titre 2 Car"/>
    <w:aliases w:val="Titre 23 Car"/>
    <w:basedOn w:val="Policepardfaut"/>
    <w:link w:val="Titre2"/>
    <w:rsid w:val="00A01726"/>
    <w:rPr>
      <w:rFonts w:asciiTheme="minorHAnsi" w:eastAsiaTheme="minorHAnsi" w:hAnsiTheme="minorHAnsi" w:cs="Arial"/>
      <w:b/>
      <w:bCs/>
      <w:caps/>
      <w:sz w:val="36"/>
      <w:szCs w:val="22"/>
      <w:lang w:eastAsia="en-US"/>
    </w:rPr>
  </w:style>
  <w:style w:type="character" w:customStyle="1" w:styleId="Titre3Car">
    <w:name w:val="Titre 3 Car"/>
    <w:aliases w:val="Titre 3 SQLI Car,H3 Car,H31 Car,H32 Car,H33 Car,H34 Car,H35 Car,H36 Car,H37 Car,H38 Car,H39 Car,H311 Car,H321 Car,H331 Car,H341 Car,H351 Car,H361 Car,H371 Car,H381 Car,H310 Car,H312 Car,H322 Car,H332 Car,H342 Car,H352 Car,H362 Car,H372 Car"/>
    <w:basedOn w:val="Policepardfaut"/>
    <w:link w:val="Titre3"/>
    <w:rsid w:val="00A01726"/>
    <w:rPr>
      <w:rFonts w:ascii="DIN Next LT Pro Light Condensed" w:eastAsiaTheme="minorHAnsi" w:hAnsi="DIN Next LT Pro Light Condensed" w:cstheme="minorBidi"/>
      <w:caps/>
      <w:sz w:val="36"/>
      <w:szCs w:val="22"/>
      <w:lang w:eastAsia="en-US"/>
    </w:rPr>
  </w:style>
  <w:style w:type="character" w:customStyle="1" w:styleId="Titre4Car">
    <w:name w:val="Titre 4 Car"/>
    <w:aliases w:val="Titre 4 SQLI Car,H4 Car,Heading4_Titre4 Car,4 Car,Ref Heading 1 Car,rh1 Car,Heading sql Car,Titre 41 Car,t4.T4 Car,Alinéa Car,Ubizen 4 Car,H41 Car,Titre4 Car,heading 4 Car,l4 Car,l41 Car,l42 Car,Teamlog-T4 Car,Proposal Center 4 Car,t4 Car"/>
    <w:basedOn w:val="Policepardfaut"/>
    <w:link w:val="Titre4"/>
    <w:rsid w:val="00A01726"/>
    <w:rPr>
      <w:rFonts w:asciiTheme="minorHAnsi" w:eastAsiaTheme="minorHAnsi" w:hAnsiTheme="minorHAnsi" w:cstheme="minorBidi"/>
      <w:color w:val="597897"/>
      <w:sz w:val="22"/>
      <w:szCs w:val="22"/>
      <w:lang w:eastAsia="en-US"/>
    </w:rPr>
  </w:style>
  <w:style w:type="character" w:customStyle="1" w:styleId="Titre5Car">
    <w:name w:val="Titre 5 Car"/>
    <w:aliases w:val="Titre 5 SQLI Car,a) Car,Titre5 Car,heading 5 Car,H5 Car"/>
    <w:basedOn w:val="Policepardfaut"/>
    <w:link w:val="Titre5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6Car">
    <w:name w:val="Titre 6 Car"/>
    <w:aliases w:val="Titre 6 SQLI Car,H6 Car"/>
    <w:basedOn w:val="Policepardfaut"/>
    <w:link w:val="Titre6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7Car">
    <w:name w:val="Titre 7 Car"/>
    <w:aliases w:val="Titre 7 SQLI Car,Heading7_Titre7 Car"/>
    <w:basedOn w:val="Policepardfaut"/>
    <w:link w:val="Titre7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8Car">
    <w:name w:val="Titre 8 Car"/>
    <w:aliases w:val="Titre 8 SQLI Car"/>
    <w:basedOn w:val="Policepardfaut"/>
    <w:link w:val="Titre8"/>
    <w:rsid w:val="00A01726"/>
    <w:rPr>
      <w:rFonts w:asciiTheme="minorHAnsi" w:eastAsiaTheme="minorHAnsi" w:hAnsiTheme="minorHAnsi" w:cstheme="minorBidi"/>
      <w:iCs/>
      <w:sz w:val="22"/>
      <w:szCs w:val="22"/>
      <w:lang w:eastAsia="en-US"/>
    </w:rPr>
  </w:style>
  <w:style w:type="character" w:customStyle="1" w:styleId="Titre9Car">
    <w:name w:val="Titre 9 Car"/>
    <w:aliases w:val="Titre 9 SQLI Car,Heading9_Titre9 Car"/>
    <w:basedOn w:val="Policepardfaut"/>
    <w:link w:val="Titre9"/>
    <w:rsid w:val="00A01726"/>
    <w:rPr>
      <w:rFonts w:asciiTheme="minorHAnsi" w:eastAsiaTheme="minorHAnsi" w:hAnsiTheme="minorHAnsi" w:cstheme="minorBidi"/>
      <w:b/>
      <w:iCs/>
      <w:sz w:val="18"/>
      <w:szCs w:val="22"/>
      <w:lang w:eastAsia="en-US"/>
    </w:rPr>
  </w:style>
  <w:style w:type="character" w:customStyle="1" w:styleId="TitreCar">
    <w:name w:val="Titre Car"/>
    <w:basedOn w:val="Policepardfaut"/>
    <w:link w:val="Titre"/>
    <w:rsid w:val="00A01726"/>
    <w:rPr>
      <w:rFonts w:asciiTheme="minorHAnsi" w:eastAsiaTheme="minorHAnsi" w:hAnsiTheme="minorHAnsi" w:cs="Arial"/>
      <w:bCs/>
      <w:color w:val="365F91"/>
      <w:kern w:val="28"/>
      <w:sz w:val="22"/>
      <w:szCs w:val="32"/>
      <w:lang w:eastAsia="en-US"/>
    </w:rPr>
  </w:style>
  <w:style w:type="character" w:customStyle="1" w:styleId="CitationCar">
    <w:name w:val="Citation Car"/>
    <w:basedOn w:val="Policepardfaut"/>
    <w:link w:val="Citation"/>
    <w:rsid w:val="00A01726"/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CAPCORPSDETEXTE">
    <w:name w:val="CAP CORPS DE TEXTE"/>
    <w:basedOn w:val="Policepardfaut"/>
    <w:rsid w:val="00A01726"/>
    <w:rPr>
      <w:rFonts w:asciiTheme="minorHAnsi" w:hAnsiTheme="minorHAnsi"/>
      <w:bCs/>
      <w:dstrike w:val="0"/>
      <w:color w:val="000000" w:themeColor="text1"/>
      <w:sz w:val="28"/>
      <w:vertAlign w:val="baseline"/>
    </w:rPr>
  </w:style>
  <w:style w:type="paragraph" w:customStyle="1" w:styleId="TITRE20">
    <w:name w:val="TITRE 2"/>
    <w:basedOn w:val="TITRE10"/>
    <w:link w:val="TITRE2Car0"/>
    <w:rsid w:val="00A01726"/>
    <w:pPr>
      <w:spacing w:line="240" w:lineRule="auto"/>
    </w:pPr>
    <w:rPr>
      <w:sz w:val="32"/>
      <w:szCs w:val="32"/>
      <w:lang w:val="en-US"/>
    </w:rPr>
  </w:style>
  <w:style w:type="character" w:customStyle="1" w:styleId="TITRE2Car0">
    <w:name w:val="TITRE 2 Car"/>
    <w:basedOn w:val="TITRE1Car0"/>
    <w:link w:val="TITRE20"/>
    <w:rsid w:val="00A01726"/>
    <w:rPr>
      <w:rFonts w:asciiTheme="majorHAnsi" w:eastAsiaTheme="minorHAnsi" w:hAnsiTheme="majorHAnsi" w:cstheme="minorBidi"/>
      <w:caps/>
      <w:color w:val="E22F22" w:themeColor="text2"/>
      <w:sz w:val="32"/>
      <w:szCs w:val="32"/>
      <w:lang w:val="en-US" w:eastAsia="en-US"/>
    </w:rPr>
  </w:style>
  <w:style w:type="paragraph" w:customStyle="1" w:styleId="Fonction">
    <w:name w:val="Fonction"/>
    <w:basedOn w:val="Normal"/>
    <w:link w:val="FonctionCar"/>
    <w:rsid w:val="00D9271B"/>
    <w:pPr>
      <w:spacing w:after="0"/>
    </w:pPr>
    <w:rPr>
      <w:rFonts w:ascii="Arial" w:eastAsia="Times New Roman" w:hAnsi="Arial" w:cs="Times New Roman"/>
      <w:b/>
      <w:color w:val="00CCFF"/>
      <w:sz w:val="36"/>
      <w:szCs w:val="24"/>
      <w:lang w:eastAsia="fr-FR"/>
    </w:rPr>
  </w:style>
  <w:style w:type="paragraph" w:customStyle="1" w:styleId="Complmentfonction">
    <w:name w:val="Complément fonction"/>
    <w:basedOn w:val="Fonction"/>
    <w:link w:val="ComplmentfonctionCar"/>
    <w:rsid w:val="00D9271B"/>
    <w:rPr>
      <w:b w:val="0"/>
      <w:sz w:val="24"/>
    </w:rPr>
  </w:style>
  <w:style w:type="character" w:customStyle="1" w:styleId="FonctionCar">
    <w:name w:val="Fonction Car"/>
    <w:basedOn w:val="Policepardfaut"/>
    <w:link w:val="Fonction"/>
    <w:rsid w:val="00D9271B"/>
    <w:rPr>
      <w:rFonts w:ascii="Arial" w:hAnsi="Arial"/>
      <w:b/>
      <w:color w:val="00CCFF"/>
      <w:sz w:val="36"/>
      <w:szCs w:val="24"/>
    </w:rPr>
  </w:style>
  <w:style w:type="character" w:customStyle="1" w:styleId="ComplmentfonctionCar">
    <w:name w:val="Complément fonction Car"/>
    <w:basedOn w:val="FonctionCar"/>
    <w:link w:val="Complmentfonction"/>
    <w:rsid w:val="00D9271B"/>
    <w:rPr>
      <w:rFonts w:ascii="Arial" w:hAnsi="Arial"/>
      <w:b/>
      <w:color w:val="00CCFF"/>
      <w:sz w:val="24"/>
      <w:szCs w:val="24"/>
    </w:rPr>
  </w:style>
  <w:style w:type="paragraph" w:customStyle="1" w:styleId="Nomcollaborateur">
    <w:name w:val="Nom collaborateur"/>
    <w:basedOn w:val="Normal"/>
    <w:link w:val="NomcollaborateurCar"/>
    <w:rsid w:val="00D9271B"/>
    <w:pPr>
      <w:spacing w:after="0"/>
    </w:pPr>
    <w:rPr>
      <w:rFonts w:ascii="Arial" w:eastAsia="Times New Roman" w:hAnsi="Arial" w:cs="Times New Roman"/>
      <w:b/>
      <w:sz w:val="28"/>
      <w:szCs w:val="24"/>
      <w:lang w:eastAsia="fr-FR"/>
    </w:rPr>
  </w:style>
  <w:style w:type="character" w:customStyle="1" w:styleId="NomcollaborateurCar">
    <w:name w:val="Nom collaborateur Car"/>
    <w:basedOn w:val="Policepardfaut"/>
    <w:link w:val="Nomcollaborateur"/>
    <w:rsid w:val="00D9271B"/>
    <w:rPr>
      <w:rFonts w:ascii="Arial" w:hAnsi="Arial"/>
      <w:b/>
      <w:sz w:val="28"/>
      <w:szCs w:val="24"/>
    </w:rPr>
  </w:style>
  <w:style w:type="paragraph" w:customStyle="1" w:styleId="Experience">
    <w:name w:val="Experience"/>
    <w:basedOn w:val="Nomcollaborateur"/>
    <w:link w:val="ExperienceCar"/>
    <w:rsid w:val="00D9271B"/>
    <w:rPr>
      <w:b w:val="0"/>
      <w:sz w:val="24"/>
    </w:rPr>
  </w:style>
  <w:style w:type="character" w:customStyle="1" w:styleId="ExperienceCar">
    <w:name w:val="Experience Car"/>
    <w:basedOn w:val="NomcollaborateurCar"/>
    <w:link w:val="Experience"/>
    <w:rsid w:val="00D9271B"/>
    <w:rPr>
      <w:rFonts w:ascii="Arial" w:hAnsi="Arial"/>
      <w:b/>
      <w:sz w:val="24"/>
      <w:szCs w:val="24"/>
    </w:rPr>
  </w:style>
  <w:style w:type="paragraph" w:customStyle="1" w:styleId="Titretableau">
    <w:name w:val="Titre tableau"/>
    <w:basedOn w:val="Normal"/>
    <w:rsid w:val="00D9271B"/>
    <w:pPr>
      <w:spacing w:after="0"/>
    </w:pPr>
    <w:rPr>
      <w:rFonts w:ascii="Arial" w:eastAsia="Times New Roman" w:hAnsi="Arial" w:cs="Times New Roman"/>
      <w:b/>
      <w:caps/>
      <w:sz w:val="28"/>
      <w:szCs w:val="24"/>
      <w:lang w:eastAsia="fr-FR"/>
    </w:rPr>
  </w:style>
  <w:style w:type="paragraph" w:customStyle="1" w:styleId="Colonnegauche">
    <w:name w:val="Colonne gauche"/>
    <w:basedOn w:val="Normal"/>
    <w:rsid w:val="00D9271B"/>
    <w:pPr>
      <w:spacing w:before="60" w:after="60"/>
      <w:jc w:val="right"/>
    </w:pPr>
    <w:rPr>
      <w:rFonts w:ascii="Arial" w:eastAsia="Times New Roman" w:hAnsi="Arial" w:cs="Times New Roman"/>
      <w:smallCaps/>
      <w:color w:val="808080"/>
      <w:sz w:val="18"/>
      <w:szCs w:val="24"/>
      <w:lang w:eastAsia="fr-FR"/>
    </w:rPr>
  </w:style>
  <w:style w:type="paragraph" w:customStyle="1" w:styleId="StyleGauche-25cm">
    <w:name w:val="Style Gauche :  -25 cm"/>
    <w:basedOn w:val="Normal"/>
    <w:rsid w:val="00D9271B"/>
    <w:pPr>
      <w:spacing w:after="0"/>
      <w:ind w:left="-1418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Listecolonnedroite">
    <w:name w:val="Liste colonne droite"/>
    <w:basedOn w:val="Normal"/>
    <w:uiPriority w:val="99"/>
    <w:rsid w:val="00D9271B"/>
    <w:pPr>
      <w:numPr>
        <w:numId w:val="22"/>
      </w:numPr>
      <w:spacing w:before="60" w:after="60"/>
      <w:ind w:right="170"/>
      <w:contextualSpacing/>
    </w:pPr>
    <w:rPr>
      <w:rFonts w:ascii="Arial" w:eastAsia="Times New Roman" w:hAnsi="Arial" w:cs="Times New Roman"/>
      <w:sz w:val="18"/>
      <w:szCs w:val="24"/>
      <w:lang w:eastAsia="fr-FR"/>
    </w:rPr>
  </w:style>
  <w:style w:type="paragraph" w:customStyle="1" w:styleId="Colonnedroite">
    <w:name w:val="Colonne droite"/>
    <w:basedOn w:val="Normal"/>
    <w:link w:val="ColonnedroiteCar"/>
    <w:rsid w:val="00D9271B"/>
    <w:pPr>
      <w:spacing w:before="60" w:after="60"/>
      <w:ind w:right="170"/>
    </w:pPr>
    <w:rPr>
      <w:rFonts w:ascii="Arial" w:eastAsia="Times New Roman" w:hAnsi="Arial" w:cs="Times New Roman"/>
      <w:sz w:val="18"/>
      <w:szCs w:val="24"/>
      <w:lang w:val="en-GB" w:eastAsia="fr-FR"/>
    </w:rPr>
  </w:style>
  <w:style w:type="paragraph" w:customStyle="1" w:styleId="StyleColonnedroiteGras1">
    <w:name w:val="Style Colonne droite + Gras1"/>
    <w:basedOn w:val="Colonnedroite"/>
    <w:link w:val="StyleColonnedroiteGras1Car"/>
    <w:rsid w:val="00D9271B"/>
    <w:rPr>
      <w:b/>
      <w:bCs/>
    </w:rPr>
  </w:style>
  <w:style w:type="character" w:customStyle="1" w:styleId="ColonnedroiteCar">
    <w:name w:val="Colonne droite Car"/>
    <w:basedOn w:val="Policepardfaut"/>
    <w:link w:val="Colonnedroite"/>
    <w:rsid w:val="00D9271B"/>
    <w:rPr>
      <w:rFonts w:ascii="Arial" w:hAnsi="Arial"/>
      <w:sz w:val="18"/>
      <w:szCs w:val="24"/>
      <w:lang w:val="en-GB"/>
    </w:rPr>
  </w:style>
  <w:style w:type="character" w:customStyle="1" w:styleId="StyleColonnedroiteGras1Car">
    <w:name w:val="Style Colonne droite + Gras1 Car"/>
    <w:basedOn w:val="ColonnedroiteCar"/>
    <w:link w:val="StyleColonnedroiteGras1"/>
    <w:rsid w:val="00D9271B"/>
    <w:rPr>
      <w:rFonts w:ascii="Arial" w:hAnsi="Arial"/>
      <w:b/>
      <w:bCs/>
      <w:sz w:val="18"/>
      <w:szCs w:val="24"/>
      <w:lang w:val="en-GB"/>
    </w:rPr>
  </w:style>
  <w:style w:type="paragraph" w:customStyle="1" w:styleId="Nomcollaborateurpetit">
    <w:name w:val="Nom collaborateur petit"/>
    <w:basedOn w:val="Nomcollaborateur"/>
    <w:link w:val="NomcollaborateurpetitCarCar"/>
    <w:rsid w:val="00D9271B"/>
    <w:pPr>
      <w:jc w:val="right"/>
    </w:pPr>
    <w:rPr>
      <w:sz w:val="24"/>
    </w:rPr>
  </w:style>
  <w:style w:type="character" w:customStyle="1" w:styleId="NomcollaborateurpetitCarCar">
    <w:name w:val="Nom collaborateur petit Car Car"/>
    <w:basedOn w:val="NomcollaborateurCar"/>
    <w:link w:val="Nomcollaborateurpetit"/>
    <w:rsid w:val="00D9271B"/>
    <w:rPr>
      <w:rFonts w:ascii="Arial" w:hAnsi="Arial"/>
      <w:b/>
      <w:sz w:val="24"/>
      <w:szCs w:val="24"/>
    </w:rPr>
  </w:style>
  <w:style w:type="paragraph" w:customStyle="1" w:styleId="Experiencepetit">
    <w:name w:val="Experience petit"/>
    <w:basedOn w:val="Experience"/>
    <w:link w:val="ExperiencepetitCar"/>
    <w:rsid w:val="00D9271B"/>
    <w:pPr>
      <w:jc w:val="right"/>
    </w:pPr>
    <w:rPr>
      <w:color w:val="FFFFFF"/>
      <w:sz w:val="16"/>
    </w:rPr>
  </w:style>
  <w:style w:type="character" w:customStyle="1" w:styleId="ExperiencepetitCar">
    <w:name w:val="Experience petit Car"/>
    <w:basedOn w:val="ExperienceCar"/>
    <w:link w:val="Experiencepetit"/>
    <w:rsid w:val="00D9271B"/>
    <w:rPr>
      <w:rFonts w:ascii="Arial" w:hAnsi="Arial"/>
      <w:b/>
      <w:color w:val="FFFFFF"/>
      <w:sz w:val="16"/>
      <w:szCs w:val="24"/>
    </w:rPr>
  </w:style>
  <w:style w:type="paragraph" w:customStyle="1" w:styleId="Environnementtechnique">
    <w:name w:val="Environnement technique"/>
    <w:basedOn w:val="Colonnedroite"/>
    <w:rsid w:val="00B33565"/>
    <w:pPr>
      <w:spacing w:before="120" w:after="120"/>
    </w:pPr>
    <w:rPr>
      <w:b/>
      <w:color w:val="808080"/>
      <w:sz w:val="16"/>
    </w:rPr>
  </w:style>
  <w:style w:type="paragraph" w:customStyle="1" w:styleId="Fonctioninterne">
    <w:name w:val="Fonction interne"/>
    <w:rsid w:val="00B335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120"/>
    </w:pPr>
    <w:rPr>
      <w:rFonts w:ascii="Arial" w:hAnsi="Arial"/>
      <w:b/>
      <w:bCs/>
      <w:smallCaps/>
      <w:color w:val="00CCFF"/>
      <w:sz w:val="18"/>
      <w:szCs w:val="24"/>
      <w:lang w:val="en-GB"/>
    </w:rPr>
  </w:style>
  <w:style w:type="paragraph" w:customStyle="1" w:styleId="Cvexptexte">
    <w:name w:val="Cv_exp_texte"/>
    <w:basedOn w:val="Normal"/>
    <w:rsid w:val="00B33565"/>
    <w:pPr>
      <w:spacing w:before="100" w:after="0"/>
      <w:ind w:left="123"/>
    </w:pPr>
    <w:rPr>
      <w:rFonts w:ascii="Arial" w:eastAsia="Times New Roman" w:hAnsi="Arial" w:cs="Times New Roman"/>
      <w:sz w:val="18"/>
      <w:szCs w:val="18"/>
      <w:lang w:eastAsia="fr-FR"/>
    </w:rPr>
  </w:style>
  <w:style w:type="character" w:customStyle="1" w:styleId="apple-converted-space">
    <w:name w:val="apple-converted-space"/>
    <w:basedOn w:val="Policepardfaut"/>
    <w:rsid w:val="00F3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3169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julien\LOCALS~1\Temp\MODELE%20WORD%20SQLI%20190711.dotx" TargetMode="External"/></Relationships>
</file>

<file path=word/theme/theme1.xml><?xml version="1.0" encoding="utf-8"?>
<a:theme xmlns:a="http://schemas.openxmlformats.org/drawingml/2006/main" name="SQLIVALID">
  <a:themeElements>
    <a:clrScheme name="SQLI VALID">
      <a:dk1>
        <a:srgbClr val="000000"/>
      </a:dk1>
      <a:lt1>
        <a:sysClr val="window" lastClr="FFFFFF"/>
      </a:lt1>
      <a:dk2>
        <a:srgbClr val="E22F22"/>
      </a:dk2>
      <a:lt2>
        <a:srgbClr val="008CC9"/>
      </a:lt2>
      <a:accent1>
        <a:srgbClr val="F3DC8D"/>
      </a:accent1>
      <a:accent2>
        <a:srgbClr val="000000"/>
      </a:accent2>
      <a:accent3>
        <a:srgbClr val="FFFFFF"/>
      </a:accent3>
      <a:accent4>
        <a:srgbClr val="E22F22"/>
      </a:accent4>
      <a:accent5>
        <a:srgbClr val="008CC9"/>
      </a:accent5>
      <a:accent6>
        <a:srgbClr val="F3DC8D"/>
      </a:accent6>
      <a:hlink>
        <a:srgbClr val="FFFFFF"/>
      </a:hlink>
      <a:folHlink>
        <a:srgbClr val="FFFFFF"/>
      </a:folHlink>
    </a:clrScheme>
    <a:fontScheme name="Personnalisé 2">
      <a:majorFont>
        <a:latin typeface="DIN Next LT Pro Condensed"/>
        <a:ea typeface=""/>
        <a:cs typeface=""/>
      </a:majorFont>
      <a:minorFont>
        <a:latin typeface="DIN Next LT Pro 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 vert="horz" lIns="91440" tIns="45720" rIns="91440" bIns="45720" rtlCol="0" anchor="ctr">
        <a:noAutofit/>
      </a:bodyPr>
      <a:lstStyle>
        <a:defPPr marL="0" marR="0" indent="0" algn="l" defTabSz="914400" rtl="0" eaLnBrk="1" fontAlgn="auto" latinLnBrk="0" hangingPunct="1">
          <a:lnSpc>
            <a:spcPct val="100000"/>
          </a:lnSpc>
          <a:spcBef>
            <a:spcPct val="0"/>
          </a:spcBef>
          <a:spcAft>
            <a:spcPts val="0"/>
          </a:spcAft>
          <a:buClrTx/>
          <a:buSzTx/>
          <a:buFontTx/>
          <a:buNone/>
          <a:tabLst/>
          <a:defRPr kumimoji="0" sz="2000" b="1" i="0" u="none" strike="noStrike" kern="1200" cap="all" spc="0" normalizeH="0" baseline="0" noProof="0" dirty="0" smtClean="0">
            <a:ln>
              <a:noFill/>
            </a:ln>
            <a:solidFill>
              <a:schemeClr val="tx1"/>
            </a:solidFill>
            <a:effectLst/>
            <a:uLnTx/>
            <a:uFillTx/>
            <a:latin typeface="DIN Next LT Pro Condensed" pitchFamily="34" charset="0"/>
            <a:ea typeface="+mj-ea"/>
            <a:cs typeface="+mj-c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11912-97E4-401B-92B2-77D6F9BFB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WORD SQLI 190711.dotx</Template>
  <TotalTime>35</TotalTime>
  <Pages>3</Pages>
  <Words>706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Modèle de document générique</vt:lpstr>
      <vt:lpstr>Modèle de document générique</vt:lpstr>
    </vt:vector>
  </TitlesOfParts>
  <Company>SQLI</Company>
  <LinksUpToDate>false</LinksUpToDate>
  <CharactersWithSpaces>4586</CharactersWithSpaces>
  <SharedDoc>false</SharedDoc>
  <HLinks>
    <vt:vector size="54" baseType="variant">
      <vt:variant>
        <vt:i4>2359359</vt:i4>
      </vt:variant>
      <vt:variant>
        <vt:i4>69</vt:i4>
      </vt:variant>
      <vt:variant>
        <vt:i4>0</vt:i4>
      </vt:variant>
      <vt:variant>
        <vt:i4>5</vt:i4>
      </vt:variant>
      <vt:variant>
        <vt:lpwstr>mailto:http://www.sqli.com</vt:lpwstr>
      </vt:variant>
      <vt:variant>
        <vt:lpwstr/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_Toc244340014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_Toc244340013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_Toc244340012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_Toc244340011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_Toc244340010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_Toc244340009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_Toc244340008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_Toc244340007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document générique</dc:title>
  <dc:creator>Régis Assaad</dc:creator>
  <cp:lastModifiedBy>youssef dahar</cp:lastModifiedBy>
  <cp:revision>8</cp:revision>
  <cp:lastPrinted>2016-10-17T13:15:00Z</cp:lastPrinted>
  <dcterms:created xsi:type="dcterms:W3CDTF">2016-09-20T14:15:00Z</dcterms:created>
  <dcterms:modified xsi:type="dcterms:W3CDTF">2016-10-17T13:22:00Z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https://booster-sqli.bluekiwi.net</vt:lpwstr>
  </property>
  <property fmtid="{D5CDD505-2E9C-101B-9397-08002B2CF9AE}" pid="3" name="BlueKiwi.PostId">
    <vt:i4>25699</vt:i4>
  </property>
  <property fmtid="{D5CDD505-2E9C-101B-9397-08002B2CF9AE}" pid="4" name="BlueKiwi.VersionNumber">
    <vt:i4>1</vt:i4>
  </property>
  <property fmtid="{D5CDD505-2E9C-101B-9397-08002B2CF9AE}" pid="5" name="BlueKiwi.RevisionNumber">
    <vt:i4>7</vt:i4>
  </property>
  <property fmtid="{D5CDD505-2E9C-101B-9397-08002B2CF9AE}" pid="6" name="BlueKiwi.FileId">
    <vt:i4>27809</vt:i4>
  </property>
  <property fmtid="{D5CDD505-2E9C-101B-9397-08002B2CF9AE}" pid="7" name="BlueKiwi.Tags">
    <vt:lpwstr>CVthèque, ilham chriti</vt:lpwstr>
  </property>
</Properties>
</file>